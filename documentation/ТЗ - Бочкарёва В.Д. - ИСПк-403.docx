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72" w:type="dxa"/>
        <w:jc w:val="right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8C3D9C">
        <w:trPr>
          <w:jc w:val="right"/>
        </w:trPr>
        <w:tc>
          <w:tcPr>
            <w:tcW w:w="4821" w:type="dxa"/>
          </w:tcPr>
          <w:p w14:paraId="78A88FFE" w14:textId="4AA6C91C" w:rsidR="00990EAC" w:rsidRPr="00646136" w:rsidRDefault="00990EAC" w:rsidP="008C3D9C">
            <w:pPr>
              <w:ind w:firstLine="0"/>
            </w:pPr>
          </w:p>
        </w:tc>
        <w:tc>
          <w:tcPr>
            <w:tcW w:w="1162" w:type="dxa"/>
          </w:tcPr>
          <w:p w14:paraId="75A8F17D" w14:textId="77777777" w:rsidR="00990EAC" w:rsidRPr="00646136" w:rsidRDefault="00990EAC" w:rsidP="008C3D9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A866EE7" w:rsidR="00990EAC" w:rsidRPr="00646136" w:rsidRDefault="00990EAC" w:rsidP="008C3D9C">
            <w:pPr>
              <w:ind w:firstLine="0"/>
            </w:pPr>
          </w:p>
        </w:tc>
      </w:tr>
      <w:tr w:rsidR="00035A26" w14:paraId="601542A4" w14:textId="77777777" w:rsidTr="004243EF">
        <w:trPr>
          <w:trHeight w:val="2047"/>
          <w:jc w:val="right"/>
        </w:trPr>
        <w:tc>
          <w:tcPr>
            <w:tcW w:w="4821" w:type="dxa"/>
            <w:hideMark/>
          </w:tcPr>
          <w:p w14:paraId="7168C491" w14:textId="0DD4DF0D" w:rsidR="00990EAC" w:rsidRPr="00F62A47" w:rsidRDefault="00990EAC" w:rsidP="008C3D9C">
            <w:pPr>
              <w:ind w:firstLine="0"/>
            </w:pPr>
          </w:p>
        </w:tc>
        <w:tc>
          <w:tcPr>
            <w:tcW w:w="1162" w:type="dxa"/>
          </w:tcPr>
          <w:p w14:paraId="5B49D94C" w14:textId="77777777" w:rsidR="00990EAC" w:rsidRPr="00646136" w:rsidRDefault="00990EAC" w:rsidP="008C3D9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3DBEE99F" w14:textId="4723BD3B" w:rsidR="00990EAC" w:rsidRPr="00F62A47" w:rsidRDefault="00990EAC" w:rsidP="008C3D9C">
            <w:pPr>
              <w:ind w:firstLine="0"/>
            </w:pPr>
          </w:p>
        </w:tc>
      </w:tr>
    </w:tbl>
    <w:p w14:paraId="1589C4A2" w14:textId="2C8F89E0" w:rsidR="00A00224" w:rsidRDefault="00A00224" w:rsidP="00990EAC"/>
    <w:p w14:paraId="4B8E844F" w14:textId="77777777" w:rsidR="00BF69CF" w:rsidRPr="00646136" w:rsidRDefault="00BF69CF" w:rsidP="00990EAC"/>
    <w:p w14:paraId="326582D4" w14:textId="6E9C214C" w:rsidR="00990EAC" w:rsidRPr="00B70F3A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A9957D8" w14:textId="70212D17" w:rsidR="0013162A" w:rsidRDefault="00990EAC" w:rsidP="0013162A">
      <w:pPr>
        <w:ind w:firstLine="0"/>
        <w:jc w:val="center"/>
      </w:pPr>
      <w:r w:rsidRPr="00646136">
        <w:t xml:space="preserve">на </w:t>
      </w:r>
      <w:r w:rsidR="00F2337D">
        <w:t>разработку</w:t>
      </w:r>
    </w:p>
    <w:p w14:paraId="1AC91821" w14:textId="62450932" w:rsidR="00990EAC" w:rsidRPr="00AE73C1" w:rsidRDefault="00AE73C1" w:rsidP="0013162A">
      <w:pPr>
        <w:ind w:firstLine="0"/>
        <w:jc w:val="center"/>
        <w:rPr>
          <w:u w:val="single"/>
        </w:rPr>
      </w:pPr>
      <w:r w:rsidRPr="00AE73C1">
        <w:rPr>
          <w:u w:val="single"/>
        </w:rPr>
        <w:t>программного обеспечения</w:t>
      </w:r>
      <w:r w:rsidR="000A69A5" w:rsidRPr="00AE73C1">
        <w:rPr>
          <w:u w:val="single"/>
        </w:rPr>
        <w:t xml:space="preserve"> </w:t>
      </w:r>
      <w:r w:rsidR="006546E4" w:rsidRPr="00AE73C1">
        <w:rPr>
          <w:u w:val="single"/>
        </w:rPr>
        <w:t xml:space="preserve">для анализа </w:t>
      </w:r>
      <w:r w:rsidR="00F73C3C" w:rsidRPr="00AE73C1">
        <w:rPr>
          <w:u w:val="single"/>
        </w:rPr>
        <w:t>и обработки речевых сигналов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411F625D" w:rsidR="00990EAC" w:rsidRPr="00646136" w:rsidRDefault="00990EAC" w:rsidP="0013162A">
            <w:pPr>
              <w:ind w:firstLine="0"/>
            </w:pP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1FA719F8" w:rsidR="00990EAC" w:rsidRPr="00646136" w:rsidRDefault="00990EAC" w:rsidP="0013162A">
            <w:pPr>
              <w:ind w:firstLine="0"/>
            </w:pPr>
          </w:p>
        </w:tc>
      </w:tr>
      <w:tr w:rsidR="00DB67CB" w14:paraId="6E79C311" w14:textId="77777777" w:rsidTr="004243EF">
        <w:trPr>
          <w:trHeight w:val="1713"/>
        </w:trPr>
        <w:tc>
          <w:tcPr>
            <w:tcW w:w="4821" w:type="dxa"/>
          </w:tcPr>
          <w:p w14:paraId="391E9847" w14:textId="48AC9398" w:rsidR="00DB67CB" w:rsidRPr="00646136" w:rsidRDefault="00DB67CB" w:rsidP="0013162A">
            <w:pPr>
              <w:ind w:firstLine="0"/>
            </w:pP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481526AE" w14:textId="3593E588" w:rsidR="00D37FCB" w:rsidRPr="00D37FCB" w:rsidRDefault="00D37FCB" w:rsidP="0013162A">
            <w:pPr>
              <w:ind w:firstLine="0"/>
            </w:pP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05D966A1" w:rsidR="003E22A5" w:rsidRPr="00D31A36" w:rsidRDefault="003E22A5" w:rsidP="003E22A5">
            <w:pPr>
              <w:ind w:firstLine="0"/>
            </w:pPr>
          </w:p>
        </w:tc>
      </w:tr>
      <w:tr w:rsidR="00A00224" w14:paraId="74DEDF48" w14:textId="77777777" w:rsidTr="00A00224">
        <w:trPr>
          <w:trHeight w:val="1712"/>
        </w:trPr>
        <w:tc>
          <w:tcPr>
            <w:tcW w:w="4821" w:type="dxa"/>
          </w:tcPr>
          <w:p w14:paraId="18E7F5BA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15CA9CF7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18F472A5" w14:textId="5127BC84" w:rsidR="00A00224" w:rsidRPr="00646136" w:rsidRDefault="00A00224" w:rsidP="00A00224">
            <w:pPr>
              <w:ind w:firstLine="0"/>
            </w:pPr>
          </w:p>
        </w:tc>
      </w:tr>
      <w:tr w:rsidR="00A00224" w14:paraId="1F060E05" w14:textId="77777777" w:rsidTr="003E22A5">
        <w:trPr>
          <w:trHeight w:val="419"/>
        </w:trPr>
        <w:tc>
          <w:tcPr>
            <w:tcW w:w="4821" w:type="dxa"/>
          </w:tcPr>
          <w:p w14:paraId="040CF9B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00D3B872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5557A948" w14:textId="7C77E9E4" w:rsidR="00A00224" w:rsidRPr="00646136" w:rsidRDefault="00A00224" w:rsidP="00A00224">
            <w:pPr>
              <w:ind w:firstLine="0"/>
            </w:pPr>
          </w:p>
        </w:tc>
      </w:tr>
      <w:tr w:rsidR="00A00224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A00224" w:rsidRPr="00D31A36" w:rsidRDefault="00A00224" w:rsidP="00A00224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A00224" w:rsidRPr="00646136" w:rsidRDefault="00A00224" w:rsidP="00A00224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3377A854" w14:textId="27D13736" w:rsidR="00A00224" w:rsidRPr="00D31A36" w:rsidRDefault="00A00224" w:rsidP="00A00224">
            <w:pPr>
              <w:ind w:firstLine="0"/>
            </w:pPr>
          </w:p>
        </w:tc>
      </w:tr>
    </w:tbl>
    <w:p w14:paraId="2DD731FE" w14:textId="47AD35AC" w:rsidR="00F113BF" w:rsidRDefault="00F113BF" w:rsidP="00303DC8"/>
    <w:p w14:paraId="5AF0DC14" w14:textId="6537C7E0" w:rsidR="00A00224" w:rsidRDefault="00A00224" w:rsidP="00303DC8"/>
    <w:p w14:paraId="5FFDF43C" w14:textId="77777777" w:rsidR="00BF69CF" w:rsidRDefault="00BF69CF" w:rsidP="00F113BF">
      <w:pPr>
        <w:ind w:firstLine="0"/>
        <w:jc w:val="center"/>
      </w:pPr>
    </w:p>
    <w:p w14:paraId="3334347A" w14:textId="0A687478" w:rsidR="005A4E60" w:rsidRPr="00F113BF" w:rsidRDefault="00D2756B" w:rsidP="00F113BF">
      <w:pPr>
        <w:ind w:firstLine="0"/>
        <w:jc w:val="center"/>
      </w:pPr>
      <w:r>
        <w:t>20</w:t>
      </w:r>
      <w:r w:rsidR="005A4E60">
        <w:t>2</w:t>
      </w:r>
      <w:r w:rsidR="00296367">
        <w:t>5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500B0AAC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575D32C7" w14:textId="53E4D802" w:rsidR="00EB1963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98597" w:history="1">
            <w:r w:rsidR="00EB1963" w:rsidRPr="000E5F09">
              <w:rPr>
                <w:rStyle w:val="a6"/>
              </w:rPr>
              <w:t>Введение</w:t>
            </w:r>
            <w:r w:rsidR="00EB1963">
              <w:rPr>
                <w:webHidden/>
              </w:rPr>
              <w:tab/>
            </w:r>
            <w:r w:rsidR="00EB1963">
              <w:rPr>
                <w:webHidden/>
              </w:rPr>
              <w:fldChar w:fldCharType="begin"/>
            </w:r>
            <w:r w:rsidR="00EB1963">
              <w:rPr>
                <w:webHidden/>
              </w:rPr>
              <w:instrText xml:space="preserve"> PAGEREF _Toc181198597 \h </w:instrText>
            </w:r>
            <w:r w:rsidR="00EB1963">
              <w:rPr>
                <w:webHidden/>
              </w:rPr>
            </w:r>
            <w:r w:rsidR="00EB1963"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2</w:t>
            </w:r>
            <w:r w:rsidR="00EB1963">
              <w:rPr>
                <w:webHidden/>
              </w:rPr>
              <w:fldChar w:fldCharType="end"/>
            </w:r>
          </w:hyperlink>
        </w:p>
        <w:p w14:paraId="2D71D96E" w14:textId="423DF8C3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598" w:history="1">
            <w:r w:rsidRPr="000E5F09">
              <w:rPr>
                <w:rStyle w:val="a6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Термины и 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3AF2256" w14:textId="005D0399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599" w:history="1">
            <w:r w:rsidRPr="000E5F09">
              <w:rPr>
                <w:rStyle w:val="a6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Перечень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C4FAC1" w14:textId="713373FC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0" w:history="1">
            <w:r w:rsidRPr="000E5F09">
              <w:rPr>
                <w:rStyle w:val="a6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D4C32F" w14:textId="2C51C618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1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Наименование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50D2B1" w14:textId="458709D6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2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Цель и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AFAA5E" w14:textId="27BC1660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3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Сведения об участниках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27985D" w14:textId="7736B7C8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4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Сроки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0CF4D0" w14:textId="5ECDBD28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5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189EE9" w14:textId="14CB030A" w:rsidR="00EB1963" w:rsidRDefault="00EB196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6" w:history="1">
            <w:r w:rsidRPr="000E5F09">
              <w:rPr>
                <w:rStyle w:val="a6"/>
              </w:rPr>
              <w:t>3.5.1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Функциональное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E953831" w14:textId="7DACB73A" w:rsidR="00EB1963" w:rsidRDefault="00EB196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7" w:history="1">
            <w:r w:rsidRPr="000E5F09">
              <w:rPr>
                <w:rStyle w:val="a6"/>
              </w:rPr>
              <w:t>3.5.2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2A264D" w14:textId="6217F535" w:rsidR="00EB1963" w:rsidRDefault="00EB1963" w:rsidP="00794EFE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08" w:history="1">
            <w:r w:rsidRPr="000E5F09">
              <w:rPr>
                <w:rStyle w:val="a6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CB21FE" w14:textId="0B057D24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3" w:history="1">
            <w:r w:rsidRPr="000E5F09">
              <w:rPr>
                <w:rStyle w:val="a6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результатам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E3CD69" w14:textId="1641E8C1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4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44C2192" w14:textId="62E8C63F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5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показателям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7B08B25" w14:textId="01F4DDCB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6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технологическому стеку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AD6F19E" w14:textId="1328EB5E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7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пользовательскому интерфейсу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30018D0" w14:textId="05915A11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8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5C491F2" w14:textId="055F5F14" w:rsidR="00EB1963" w:rsidRDefault="00EB196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19" w:history="1">
            <w:r w:rsidRPr="000E5F09">
              <w:rPr>
                <w:rStyle w:val="a6"/>
              </w:rPr>
              <w:t>5.5.1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11FB51A" w14:textId="48671383" w:rsidR="00EB1963" w:rsidRDefault="00EB196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0" w:history="1">
            <w:r w:rsidRPr="000E5F09">
              <w:rPr>
                <w:rStyle w:val="a6"/>
              </w:rPr>
              <w:t>5.5.2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8737C2A" w14:textId="668E4E3A" w:rsidR="00EB1963" w:rsidRDefault="00EB196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1" w:history="1">
            <w:r w:rsidRPr="000E5F09">
              <w:rPr>
                <w:rStyle w:val="a6"/>
              </w:rPr>
              <w:t>5.5.3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16F294F" w14:textId="6E7F1D68" w:rsidR="00EB1963" w:rsidRDefault="00EB1963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2" w:history="1">
            <w:r w:rsidRPr="000E5F09">
              <w:rPr>
                <w:rStyle w:val="a6"/>
              </w:rPr>
              <w:t>5.5.4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0906B33" w14:textId="6BFB688E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3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6D89DF" w14:textId="07FF7973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4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4F2413" w14:textId="100B126B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5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F27D4AD" w14:textId="6EA3B104" w:rsidR="00EB1963" w:rsidRDefault="00EB1963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6" w:history="1">
            <w:r w:rsidRPr="000E5F09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перспективам развития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616E0A3" w14:textId="36C6BD68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7" w:history="1">
            <w:r w:rsidRPr="000E5F09">
              <w:rPr>
                <w:rStyle w:val="a6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Состав и содержание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6B4CDB8" w14:textId="68FF9A88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8" w:history="1">
            <w:r w:rsidRPr="000E5F09">
              <w:rPr>
                <w:rStyle w:val="a6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144D307" w14:textId="71357C8B" w:rsidR="00EB1963" w:rsidRDefault="00EB1963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1198629" w:history="1">
            <w:r w:rsidRPr="000E5F09">
              <w:rPr>
                <w:rStyle w:val="a6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0E5F09">
              <w:rPr>
                <w:rStyle w:val="a6"/>
              </w:rPr>
              <w:t>Требования к приемно-сдаточным процедурам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_Toc181198629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416CF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CF0F4E1" w14:textId="38607C73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431F0445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81198597"/>
      <w:r>
        <w:lastRenderedPageBreak/>
        <w:t>Вв</w:t>
      </w:r>
      <w:r w:rsidR="005A4E60" w:rsidRPr="00F62DCD">
        <w:t>едение</w:t>
      </w:r>
      <w:bookmarkEnd w:id="0"/>
    </w:p>
    <w:p w14:paraId="1E34C8FD" w14:textId="1977E96B" w:rsidR="006E2AEB" w:rsidRDefault="006E2AEB" w:rsidP="006E2AEB">
      <w:r>
        <w:t xml:space="preserve">В данном документе представлено техническое задание на разработку </w:t>
      </w:r>
      <w:r w:rsidR="00C876FB">
        <w:t>программного обеспечения</w:t>
      </w:r>
      <w:r w:rsidR="00FC597E">
        <w:t xml:space="preserve"> для анализа и обработки </w:t>
      </w:r>
      <w:r w:rsidR="00810283">
        <w:t>речевых сигналов</w:t>
      </w:r>
      <w:r>
        <w:t>.</w:t>
      </w:r>
    </w:p>
    <w:p w14:paraId="6A0F51AC" w14:textId="77777777" w:rsidR="006E2AEB" w:rsidRDefault="006E2AEB" w:rsidP="006E2AEB">
      <w:r>
        <w:t>Настоящий документ содержит подробное описание всех аспектов проекта, включая цели и задачи разработки, требования к возможностям и интерфейсу, а также план работ.</w:t>
      </w:r>
    </w:p>
    <w:p w14:paraId="68BD236D" w14:textId="77777777" w:rsidR="006E2AEB" w:rsidRPr="00EE7972" w:rsidRDefault="006E2AEB" w:rsidP="006E2AEB">
      <w:r>
        <w:t>Документ предназначен для исполнителя, который будет работать над проектом, а также для заказчика, чтобы контролировать ход разработки и убедиться, что результат работ соответствует содержанию документа.</w:t>
      </w:r>
    </w:p>
    <w:p w14:paraId="2CE9BE43" w14:textId="77777777" w:rsidR="006E2AEB" w:rsidRPr="006E2AEB" w:rsidRDefault="006E2AEB" w:rsidP="006E2AEB"/>
    <w:p w14:paraId="794047BB" w14:textId="4613A314" w:rsidR="00A63893" w:rsidRDefault="00EB6A0B" w:rsidP="00C10B2D">
      <w:pPr>
        <w:pStyle w:val="1"/>
      </w:pPr>
      <w:bookmarkStart w:id="1" w:name="_Toc181198598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3E2C9C39" w14:textId="77777777" w:rsidR="00816EF1" w:rsidRDefault="00816EF1" w:rsidP="00816EF1">
      <w:r>
        <w:t>В данном разделе представлен список терминов и определений, содержащихся в настоящем документе.</w:t>
      </w:r>
    </w:p>
    <w:p w14:paraId="69C83E6A" w14:textId="298A4D10" w:rsidR="00D04C5F" w:rsidRDefault="00D04C5F" w:rsidP="00816EF1">
      <w:r>
        <w:t>Речевой сигнал</w:t>
      </w:r>
      <w:r w:rsidR="00C51500">
        <w:t xml:space="preserve"> – </w:t>
      </w:r>
      <w:r w:rsidR="00C51500" w:rsidRPr="00C51500">
        <w:t>акустический сигнал, порождаемый речевым аппаратом человека и используемый для передачи информации в устной форме.</w:t>
      </w:r>
    </w:p>
    <w:p w14:paraId="71EA5C43" w14:textId="19DD5FA1" w:rsidR="00D04C5F" w:rsidRDefault="00D04C5F" w:rsidP="00D04C5F">
      <w:r>
        <w:t>Фонема</w:t>
      </w:r>
      <w:r w:rsidR="00C51500">
        <w:t xml:space="preserve"> </w:t>
      </w:r>
      <w:r w:rsidR="001A634A">
        <w:t>–</w:t>
      </w:r>
      <w:r w:rsidR="00C51500">
        <w:t xml:space="preserve"> </w:t>
      </w:r>
      <w:r w:rsidR="001A634A">
        <w:t>м</w:t>
      </w:r>
      <w:r w:rsidR="001A634A" w:rsidRPr="001A634A">
        <w:t>инимальная единица звуковой системы языка, которая различает значения слов.</w:t>
      </w:r>
    </w:p>
    <w:p w14:paraId="634824FD" w14:textId="476F201D" w:rsidR="00316615" w:rsidRDefault="00316615" w:rsidP="00D04C5F">
      <w:r>
        <w:t xml:space="preserve">Форманта – </w:t>
      </w:r>
      <w:r w:rsidRPr="00316615">
        <w:t>акустическая характеристика звуков речи (прежде всего гласных), связанная с уровнем частоты голосового тона и образующая тембр звука.</w:t>
      </w:r>
    </w:p>
    <w:p w14:paraId="5A6FBA92" w14:textId="39BDF8DA" w:rsidR="00AD1143" w:rsidRDefault="00AD1143" w:rsidP="00816EF1">
      <w:r>
        <w:t>Т</w:t>
      </w:r>
      <w:r w:rsidR="00A74FA4">
        <w:t xml:space="preserve">ранскрибирование </w:t>
      </w:r>
      <w:r>
        <w:t xml:space="preserve">– </w:t>
      </w:r>
      <w:r w:rsidRPr="00AD1143">
        <w:t>запись речи в виде последовательности фонем или звуков.</w:t>
      </w:r>
    </w:p>
    <w:p w14:paraId="43F68F44" w14:textId="1AD6F528" w:rsidR="0002720A" w:rsidRDefault="00AD1143" w:rsidP="00816EF1">
      <w:r>
        <w:t>С</w:t>
      </w:r>
      <w:r w:rsidR="00A74FA4">
        <w:t>егментация</w:t>
      </w:r>
      <w:r>
        <w:t xml:space="preserve"> – </w:t>
      </w:r>
      <w:r w:rsidRPr="00AD1143">
        <w:t>разбиение звукового сигнала на части (слоги, фонемы, слова).</w:t>
      </w:r>
    </w:p>
    <w:p w14:paraId="764EFB60" w14:textId="77777777" w:rsidR="00D04C5F" w:rsidRPr="00816EF1" w:rsidRDefault="00D04C5F" w:rsidP="00816EF1"/>
    <w:p w14:paraId="63A1A4BE" w14:textId="5A4A5D2A" w:rsidR="00A82498" w:rsidRDefault="00A82498" w:rsidP="00A82498">
      <w:pPr>
        <w:pStyle w:val="1"/>
      </w:pPr>
      <w:bookmarkStart w:id="4" w:name="_Toc181198599"/>
      <w:r>
        <w:lastRenderedPageBreak/>
        <w:t>Перечень сокращений</w:t>
      </w:r>
      <w:bookmarkEnd w:id="4"/>
    </w:p>
    <w:p w14:paraId="15B7BC9E" w14:textId="77777777" w:rsidR="0002720A" w:rsidRDefault="0002720A" w:rsidP="0002720A">
      <w:r>
        <w:t>В данном разделе представлен перечень сокращений, используемых в настоящем документе.</w:t>
      </w:r>
    </w:p>
    <w:p w14:paraId="225F4F0C" w14:textId="6302BACE" w:rsidR="005377FA" w:rsidRDefault="005377FA" w:rsidP="0002720A">
      <w:r>
        <w:t>ПО – программное обеспечение.</w:t>
      </w:r>
    </w:p>
    <w:p w14:paraId="712654F2" w14:textId="057CDE0D" w:rsidR="0002720A" w:rsidRDefault="0002720A" w:rsidP="0002720A">
      <w:r>
        <w:t>ПК – персональный компьютер.</w:t>
      </w:r>
    </w:p>
    <w:p w14:paraId="4A0F96CB" w14:textId="6C440474" w:rsidR="0002720A" w:rsidRDefault="0002720A" w:rsidP="0002720A">
      <w:r>
        <w:t>БД – база данных.</w:t>
      </w:r>
    </w:p>
    <w:p w14:paraId="28CC052B" w14:textId="21F33632" w:rsidR="0002720A" w:rsidRDefault="0002720A" w:rsidP="0002720A">
      <w:r>
        <w:t>ОЗУ – оперативное запоминающее устройство.</w:t>
      </w:r>
    </w:p>
    <w:p w14:paraId="44CBA575" w14:textId="77777777" w:rsidR="0002720A" w:rsidRDefault="0002720A" w:rsidP="0002720A">
      <w:r>
        <w:t>ГБ – гигабайт.</w:t>
      </w:r>
    </w:p>
    <w:p w14:paraId="53974BD9" w14:textId="77777777" w:rsidR="0002720A" w:rsidRDefault="0002720A" w:rsidP="0002720A">
      <w:r>
        <w:t>ГГц – гигагерц.</w:t>
      </w:r>
    </w:p>
    <w:p w14:paraId="3142CE64" w14:textId="0C085D4E" w:rsidR="00E108D9" w:rsidRDefault="00E108D9" w:rsidP="0002720A">
      <w:r>
        <w:t>ФЗ – федеральный закон.</w:t>
      </w:r>
    </w:p>
    <w:p w14:paraId="035397E8" w14:textId="7E2A4DD5" w:rsidR="0002720A" w:rsidRDefault="0002720A" w:rsidP="0002720A">
      <w:r>
        <w:t>ГОСТ – государственный стандарт.</w:t>
      </w:r>
    </w:p>
    <w:p w14:paraId="76126484" w14:textId="2E86F2C4" w:rsidR="0002720A" w:rsidRDefault="0002720A" w:rsidP="0002720A">
      <w:r w:rsidRPr="0002720A">
        <w:t xml:space="preserve">ПЭВМ </w:t>
      </w:r>
      <w:r>
        <w:t>–</w:t>
      </w:r>
      <w:r w:rsidRPr="0002720A">
        <w:t xml:space="preserve"> </w:t>
      </w:r>
      <w:r>
        <w:t>п</w:t>
      </w:r>
      <w:r w:rsidRPr="0002720A">
        <w:t>ерсональная электронно-вычислительная машина</w:t>
      </w:r>
      <w:r>
        <w:t>.</w:t>
      </w:r>
    </w:p>
    <w:p w14:paraId="38F7481E" w14:textId="77777777" w:rsidR="0002720A" w:rsidRDefault="0002720A" w:rsidP="0002720A">
      <w:r>
        <w:t>ТЗ – техническое задание.</w:t>
      </w:r>
    </w:p>
    <w:p w14:paraId="0B6A83FB" w14:textId="77777777" w:rsidR="0002720A" w:rsidRDefault="0002720A" w:rsidP="0002720A"/>
    <w:p w14:paraId="627A190B" w14:textId="77777777" w:rsidR="0002720A" w:rsidRDefault="0002720A" w:rsidP="0002720A"/>
    <w:p w14:paraId="7442225D" w14:textId="77777777" w:rsidR="0002720A" w:rsidRPr="0002720A" w:rsidRDefault="0002720A" w:rsidP="0002720A"/>
    <w:p w14:paraId="38600864" w14:textId="7D888C5C" w:rsidR="00592879" w:rsidRDefault="00592879" w:rsidP="00592879">
      <w:pPr>
        <w:pStyle w:val="1"/>
      </w:pPr>
      <w:bookmarkStart w:id="5" w:name="_Toc181198600"/>
      <w:r>
        <w:lastRenderedPageBreak/>
        <w:t>Основные сведения о разработке</w:t>
      </w:r>
      <w:bookmarkEnd w:id="5"/>
    </w:p>
    <w:p w14:paraId="41078D8B" w14:textId="665A6E91" w:rsidR="00F91124" w:rsidRDefault="00A52CF3" w:rsidP="00A52CF3">
      <w:pPr>
        <w:pStyle w:val="2"/>
      </w:pPr>
      <w:bookmarkStart w:id="6" w:name="_Toc181198601"/>
      <w:r>
        <w:t>Наименование разработки</w:t>
      </w:r>
      <w:bookmarkEnd w:id="6"/>
    </w:p>
    <w:p w14:paraId="4B08A2C5" w14:textId="71BF994A" w:rsidR="00AA648E" w:rsidRPr="00AA648E" w:rsidRDefault="00AA648E" w:rsidP="00AA648E">
      <w:r>
        <w:t>Наименование данной разработки –</w:t>
      </w:r>
      <w:r w:rsidR="00F96726">
        <w:t xml:space="preserve"> </w:t>
      </w:r>
      <w:r w:rsidR="005377FA">
        <w:t>программное обеспечение</w:t>
      </w:r>
      <w:r w:rsidR="00F96726">
        <w:t xml:space="preserve"> для </w:t>
      </w:r>
      <w:r w:rsidR="005F0BB8">
        <w:t xml:space="preserve">анализа и обработки </w:t>
      </w:r>
      <w:r w:rsidR="00B24F8A">
        <w:t>речевых сигналов.</w:t>
      </w:r>
    </w:p>
    <w:p w14:paraId="4D0F4268" w14:textId="1ED491D0" w:rsidR="00A52CF3" w:rsidRDefault="00A52CF3" w:rsidP="00A52CF3">
      <w:pPr>
        <w:pStyle w:val="2"/>
      </w:pPr>
      <w:bookmarkStart w:id="7" w:name="_Toc181198602"/>
      <w:r>
        <w:t>Цель и задачи</w:t>
      </w:r>
      <w:bookmarkEnd w:id="7"/>
    </w:p>
    <w:p w14:paraId="27CBBA1B" w14:textId="6C3847C8" w:rsidR="00AA648E" w:rsidRDefault="00AA648E" w:rsidP="00AA648E">
      <w:r>
        <w:t xml:space="preserve">Целью разработки является реализация </w:t>
      </w:r>
      <w:r w:rsidR="00AE73C1">
        <w:t xml:space="preserve">программного обеспечения </w:t>
      </w:r>
      <w:r>
        <w:t>в соответствии с требованиями, указанными в документе</w:t>
      </w:r>
      <w:r w:rsidR="005F4B5D">
        <w:t>, а также подготовка необходимой документации.</w:t>
      </w:r>
    </w:p>
    <w:p w14:paraId="4DAF53E8" w14:textId="6D9096B3" w:rsidR="00AA648E" w:rsidRDefault="00794EFE" w:rsidP="00AA648E">
      <w:r>
        <w:t>Для достижения цели необходимо:</w:t>
      </w:r>
    </w:p>
    <w:p w14:paraId="6995BE5C" w14:textId="76937F20" w:rsidR="00AA648E" w:rsidRDefault="003B17AA" w:rsidP="00C20705">
      <w:pPr>
        <w:pStyle w:val="a0"/>
      </w:pPr>
      <w:r w:rsidRPr="003B17AA">
        <w:t>провести анализ предметной области</w:t>
      </w:r>
      <w:r w:rsidR="00AA648E" w:rsidRPr="000829D9">
        <w:t>;</w:t>
      </w:r>
    </w:p>
    <w:p w14:paraId="15E60573" w14:textId="1A2488C9" w:rsidR="00A83BF3" w:rsidRDefault="00BD6EDB" w:rsidP="00C20705">
      <w:pPr>
        <w:pStyle w:val="a0"/>
      </w:pPr>
      <w:r>
        <w:t>с</w:t>
      </w:r>
      <w:r w:rsidR="00A83BF3">
        <w:t>формулировать требования к</w:t>
      </w:r>
      <w:r w:rsidR="00885D76">
        <w:t xml:space="preserve"> разрабатываемому проекту</w:t>
      </w:r>
      <w:r>
        <w:t>;</w:t>
      </w:r>
    </w:p>
    <w:p w14:paraId="1769B971" w14:textId="0D05C83D" w:rsidR="00BD6EDB" w:rsidRDefault="004E0EE3" w:rsidP="00C20705">
      <w:pPr>
        <w:pStyle w:val="a0"/>
      </w:pPr>
      <w:r w:rsidRPr="004E0EE3">
        <w:t>смоделировать архитектуру приложения</w:t>
      </w:r>
      <w:r w:rsidR="00BD6EDB">
        <w:t>;</w:t>
      </w:r>
    </w:p>
    <w:p w14:paraId="304CECB2" w14:textId="0D9C8B7B" w:rsidR="009A1448" w:rsidRDefault="004E0EE3" w:rsidP="00C20705">
      <w:pPr>
        <w:pStyle w:val="a0"/>
      </w:pPr>
      <w:r w:rsidRPr="004E0EE3">
        <w:t>разработать алгоритмы выделения и анализа речевых структур</w:t>
      </w:r>
      <w:r w:rsidR="009A1448">
        <w:t>;</w:t>
      </w:r>
    </w:p>
    <w:p w14:paraId="73AA655D" w14:textId="63A56F2B" w:rsidR="00635BBA" w:rsidRDefault="00635BBA" w:rsidP="00C20705">
      <w:pPr>
        <w:pStyle w:val="a0"/>
      </w:pPr>
      <w:r>
        <w:t>разработать интерфейс</w:t>
      </w:r>
      <w:r w:rsidR="004E0EE3">
        <w:rPr>
          <w:lang w:val="en-US"/>
        </w:rPr>
        <w:t xml:space="preserve"> </w:t>
      </w:r>
      <w:r w:rsidR="004E0EE3">
        <w:t>приложения</w:t>
      </w:r>
      <w:r>
        <w:t>;</w:t>
      </w:r>
    </w:p>
    <w:p w14:paraId="6F906D92" w14:textId="3C8AB040" w:rsidR="00635BBA" w:rsidRDefault="00635BBA" w:rsidP="00C20705">
      <w:pPr>
        <w:pStyle w:val="a0"/>
      </w:pPr>
      <w:r>
        <w:t>реализовать программное обеспечение;</w:t>
      </w:r>
    </w:p>
    <w:p w14:paraId="01A999DD" w14:textId="569E14C2" w:rsidR="00635BBA" w:rsidRDefault="00136DBA" w:rsidP="00C20705">
      <w:pPr>
        <w:pStyle w:val="a0"/>
      </w:pPr>
      <w:r>
        <w:t>подготовить</w:t>
      </w:r>
      <w:r w:rsidR="00635BBA">
        <w:t xml:space="preserve"> сопутствующую документацию;</w:t>
      </w:r>
    </w:p>
    <w:p w14:paraId="3CE35E65" w14:textId="7F9424BB" w:rsidR="00CB117C" w:rsidRPr="000829D9" w:rsidRDefault="004C5F8F" w:rsidP="004C5F8F">
      <w:pPr>
        <w:pStyle w:val="a0"/>
      </w:pPr>
      <w:r>
        <w:t>пройти приемно-сдаточные процедуры.</w:t>
      </w:r>
    </w:p>
    <w:p w14:paraId="52EDEC11" w14:textId="23BBA7A6" w:rsidR="00A52CF3" w:rsidRDefault="00847368" w:rsidP="00847368">
      <w:pPr>
        <w:pStyle w:val="2"/>
      </w:pPr>
      <w:bookmarkStart w:id="8" w:name="_Toc181198603"/>
      <w:r>
        <w:t>Сведения об участниках разработки</w:t>
      </w:r>
      <w:bookmarkEnd w:id="8"/>
    </w:p>
    <w:p w14:paraId="480FCE64" w14:textId="62B5489D" w:rsidR="00AA648E" w:rsidRDefault="00AA648E" w:rsidP="00AA648E">
      <w:r>
        <w:t>Исполнителем является студент Колледжа ФГБОУ ВО «Вятский государственный университет» учебной группы ИСПк-</w:t>
      </w:r>
      <w:r w:rsidR="00BF1718">
        <w:t>4</w:t>
      </w:r>
      <w:r>
        <w:t>03-52-00 Бочкарёва Виктория Дмитриевна.</w:t>
      </w:r>
    </w:p>
    <w:p w14:paraId="216D9F48" w14:textId="77777777" w:rsidR="00AA648E" w:rsidRDefault="00AA648E" w:rsidP="00AA648E">
      <w:r>
        <w:t>Заказчиком является Колледж ФГБОУ ВО «Вятский государственный университет», представленный коллективом преподавателей в составе:</w:t>
      </w:r>
    </w:p>
    <w:p w14:paraId="0584558A" w14:textId="28B6B45B" w:rsidR="00AA648E" w:rsidRPr="001F2858" w:rsidRDefault="00A6179E" w:rsidP="00AA648E">
      <w:pPr>
        <w:pStyle w:val="a0"/>
      </w:pPr>
      <w:r>
        <w:t>Долженкова Мария Львовна</w:t>
      </w:r>
      <w:r w:rsidR="00AA648E" w:rsidRPr="001F2858">
        <w:t xml:space="preserve"> – </w:t>
      </w:r>
      <w:r w:rsidR="0011660F">
        <w:t>преподаватель по</w:t>
      </w:r>
      <w:r>
        <w:t xml:space="preserve"> учебной практик</w:t>
      </w:r>
      <w:r w:rsidR="0011660F">
        <w:t>е</w:t>
      </w:r>
      <w:r>
        <w:t xml:space="preserve"> УП.03.</w:t>
      </w:r>
    </w:p>
    <w:p w14:paraId="0A193ADC" w14:textId="4639B90C" w:rsidR="00847368" w:rsidRDefault="00847368" w:rsidP="00847368">
      <w:pPr>
        <w:pStyle w:val="2"/>
      </w:pPr>
      <w:bookmarkStart w:id="9" w:name="_Toc181198604"/>
      <w:r>
        <w:t>Сроки разработки</w:t>
      </w:r>
      <w:bookmarkEnd w:id="9"/>
    </w:p>
    <w:p w14:paraId="61922D2C" w14:textId="7FEB0AA1" w:rsidR="00AA648E" w:rsidRPr="00AA2647" w:rsidRDefault="00AA648E" w:rsidP="00AA648E">
      <w:r w:rsidRPr="00AA2647">
        <w:t xml:space="preserve">Начало разработки – </w:t>
      </w:r>
      <w:r w:rsidR="00AA2647" w:rsidRPr="00AA2647">
        <w:t>18</w:t>
      </w:r>
      <w:r w:rsidRPr="00AA2647">
        <w:t>.</w:t>
      </w:r>
      <w:r w:rsidR="00AA2647" w:rsidRPr="00AA2647">
        <w:t>09</w:t>
      </w:r>
      <w:r w:rsidRPr="00AA2647">
        <w:t>.202</w:t>
      </w:r>
      <w:r w:rsidR="006B6D22" w:rsidRPr="00AA2647">
        <w:t>5</w:t>
      </w:r>
      <w:r w:rsidRPr="00AA2647">
        <w:t>.</w:t>
      </w:r>
    </w:p>
    <w:p w14:paraId="79AA370D" w14:textId="03C8EBB8" w:rsidR="00AA648E" w:rsidRPr="00AA648E" w:rsidRDefault="00AA648E" w:rsidP="005F4B5D">
      <w:r w:rsidRPr="00AA2647">
        <w:rPr>
          <w:highlight w:val="yellow"/>
        </w:rPr>
        <w:t xml:space="preserve">Конец разработки – </w:t>
      </w:r>
      <w:r w:rsidR="00AA2647" w:rsidRPr="00AA2647">
        <w:rPr>
          <w:highlight w:val="yellow"/>
        </w:rPr>
        <w:t>ХХ</w:t>
      </w:r>
      <w:r w:rsidRPr="00AA2647">
        <w:rPr>
          <w:highlight w:val="yellow"/>
        </w:rPr>
        <w:t>.</w:t>
      </w:r>
      <w:r w:rsidR="00AA2647" w:rsidRPr="00AA2647">
        <w:rPr>
          <w:highlight w:val="yellow"/>
        </w:rPr>
        <w:t>11</w:t>
      </w:r>
      <w:r w:rsidRPr="00AA2647">
        <w:rPr>
          <w:highlight w:val="yellow"/>
        </w:rPr>
        <w:t>.202</w:t>
      </w:r>
      <w:r w:rsidR="006B6D22" w:rsidRPr="00AA2647">
        <w:rPr>
          <w:highlight w:val="yellow"/>
        </w:rPr>
        <w:t>5</w:t>
      </w:r>
      <w:r w:rsidRPr="00AA2647">
        <w:rPr>
          <w:highlight w:val="yellow"/>
        </w:rPr>
        <w:t>.</w:t>
      </w:r>
    </w:p>
    <w:p w14:paraId="65EBEE70" w14:textId="7A329168" w:rsidR="00847368" w:rsidRDefault="00847368" w:rsidP="00847368">
      <w:pPr>
        <w:pStyle w:val="2"/>
      </w:pPr>
      <w:bookmarkStart w:id="10" w:name="_Toc181198605"/>
      <w:r>
        <w:t>Назначение разработки</w:t>
      </w:r>
      <w:bookmarkEnd w:id="10"/>
    </w:p>
    <w:p w14:paraId="20091166" w14:textId="27A9DDF7" w:rsidR="0095519B" w:rsidRPr="0095519B" w:rsidRDefault="00593DAF" w:rsidP="0095519B">
      <w:r w:rsidRPr="00593DAF">
        <w:t>В данном разделе описаны функциональное и эксплуатационное назначение разрабатываемой системы. </w:t>
      </w:r>
    </w:p>
    <w:p w14:paraId="010130B5" w14:textId="26C0B382" w:rsidR="00A00224" w:rsidRDefault="00A00224" w:rsidP="000E06F3">
      <w:pPr>
        <w:pStyle w:val="3"/>
      </w:pPr>
      <w:bookmarkStart w:id="11" w:name="_Toc181198606"/>
      <w:r>
        <w:lastRenderedPageBreak/>
        <w:t>Функциональное назначение</w:t>
      </w:r>
      <w:bookmarkEnd w:id="11"/>
    </w:p>
    <w:p w14:paraId="13146809" w14:textId="185D8AB5" w:rsidR="00583827" w:rsidRDefault="00F541DA" w:rsidP="00583827">
      <w:r w:rsidRPr="00F541DA">
        <w:t xml:space="preserve">Функциональное назначение </w:t>
      </w:r>
      <w:r>
        <w:t>ПО</w:t>
      </w:r>
      <w:r w:rsidRPr="00F541DA">
        <w:t xml:space="preserve"> заключается в автоматизации процессов анализа и обработки речевых сигналов: выделение речевых сегментов, идентификация фонетических структур, проведение спектрального анализа, а также формирование отчетов для дальнейшего исследования и сравнения результатов.</w:t>
      </w:r>
    </w:p>
    <w:p w14:paraId="71F9BF52" w14:textId="7BA2F3B5" w:rsidR="00A00224" w:rsidRDefault="00A00224" w:rsidP="000E06F3">
      <w:pPr>
        <w:pStyle w:val="3"/>
      </w:pPr>
      <w:bookmarkStart w:id="12" w:name="_Toc181198607"/>
      <w:r>
        <w:t>Эксплуатационное назначение</w:t>
      </w:r>
      <w:bookmarkEnd w:id="12"/>
    </w:p>
    <w:p w14:paraId="1C334EFE" w14:textId="46C8D5C6" w:rsidR="007B14BE" w:rsidRPr="007B14BE" w:rsidRDefault="004635A7" w:rsidP="00360C9D">
      <w:pPr>
        <w:rPr>
          <w:sz w:val="22"/>
        </w:rPr>
      </w:pPr>
      <w:r w:rsidRPr="004635A7">
        <w:t>Система может быть использована исследователями, преподавателями и студентами в области лингвистики, акустики и цифровой обработки сигналов для изучения характеристик речи, а также для проведения практических и научных работ, связанных с анализом речевых данных</w:t>
      </w:r>
      <w:r w:rsidR="00360C9D">
        <w:t>.</w:t>
      </w:r>
    </w:p>
    <w:p w14:paraId="41CED6DE" w14:textId="4C5608A7" w:rsidR="00592879" w:rsidRPr="00116230" w:rsidRDefault="00E61B22" w:rsidP="00E61B22">
      <w:pPr>
        <w:pStyle w:val="1"/>
      </w:pPr>
      <w:bookmarkStart w:id="13" w:name="_Toc181198608"/>
      <w:r w:rsidRPr="00116230">
        <w:lastRenderedPageBreak/>
        <w:t>О</w:t>
      </w:r>
      <w:r w:rsidR="00FC6AE0" w:rsidRPr="00116230">
        <w:t>писание</w:t>
      </w:r>
      <w:r w:rsidRPr="00116230">
        <w:t xml:space="preserve"> предметной области</w:t>
      </w:r>
      <w:bookmarkEnd w:id="13"/>
    </w:p>
    <w:p w14:paraId="53A44127" w14:textId="77777777" w:rsidR="00A46559" w:rsidRDefault="00A46559" w:rsidP="00D25161">
      <w:bookmarkStart w:id="14" w:name="_Toc179386190"/>
      <w:r>
        <w:t>Обработка и анализ речевых сигналов играют фундаментальную роль в таких областях, как лингвистика, криминалистика, медицина и разработка систем распознавания речи. Однако эффективная работа с аудиоданными требует значительных усилий и специальных знаний. В последние десятилетия процесс анализа речевой информации претерпел серьезные изменения благодаря развитию технологий цифровой обработки сигналов.</w:t>
      </w:r>
    </w:p>
    <w:p w14:paraId="5F645F6A" w14:textId="30173325" w:rsidR="00A46559" w:rsidRDefault="00A46559" w:rsidP="00D25161">
      <w:r>
        <w:t xml:space="preserve">Традиционные подходы к анализу аудиозаписей, такие как ручное прослушивание, транскрибирование и сегментация, являются чрезвычайно трудоемкими процессами. </w:t>
      </w:r>
      <w:r w:rsidR="008607ED">
        <w:t>Р</w:t>
      </w:r>
      <w:r>
        <w:t>учной поиск определенных звуковых сочетаний в длинных записях мог занимать многие часы, а такие задачи, как фильтрация шумов или нормализация громкости, требовали использования сложного студийного оборудования. Все это сопровождалось высокой вероятностью ошибок, связанных с человеческим фактором, и субъективностью в интерпретации данных.</w:t>
      </w:r>
    </w:p>
    <w:p w14:paraId="19DADB25" w14:textId="2289B350" w:rsidR="00A46559" w:rsidRDefault="00A46559" w:rsidP="00312125">
      <w:r>
        <w:t xml:space="preserve">С появлением цифровых аудиоредакторов в конце XX века стало возможным частичное облегчение этих процессов. Однако лишь с развитием специализированных алгоритмов и увеличением вычислительных мощностей началась активная фаза внедрения программных решений для глубокого фонетического анализа, что позволило радикально изменить структуру работы исследователей. </w:t>
      </w:r>
    </w:p>
    <w:p w14:paraId="7C15CE5D" w14:textId="77777777" w:rsidR="00A46559" w:rsidRDefault="00A46559" w:rsidP="00D25161">
      <w:r>
        <w:t>В наше время автоматизация стала ключевым элементом в работе с речевыми данными, что привело к значительному сокращению временных затрат и повысило общую эффективность исследований. Именно здесь на передний план выходит роль программного обеспечения для обработки и анализа речевых сигналов.</w:t>
      </w:r>
    </w:p>
    <w:p w14:paraId="6B9AC144" w14:textId="77777777" w:rsidR="00A46559" w:rsidRDefault="00A46559" w:rsidP="00D25161">
      <w:r>
        <w:t>Программное обеспечение для обработки и анализа речевых сигналов – это специализированная программа, предназначенная для автоматизации и оптимизации процессов работы с аудиозаписями речи.</w:t>
      </w:r>
    </w:p>
    <w:p w14:paraId="2AF534BB" w14:textId="77777777" w:rsidR="00A46559" w:rsidRDefault="00A46559" w:rsidP="00D25161">
      <w:r>
        <w:t>Внедрение данного программного обеспечения преследует следующие цели:</w:t>
      </w:r>
    </w:p>
    <w:p w14:paraId="1BF4BA7C" w14:textId="51EBA184" w:rsidR="00A46559" w:rsidRDefault="0058207D" w:rsidP="0058207D">
      <w:pPr>
        <w:pStyle w:val="a0"/>
      </w:pPr>
      <w:r>
        <w:t>у</w:t>
      </w:r>
      <w:r w:rsidR="00A46559">
        <w:t>скорение таких операций, как импорт файлов, нормализация громкости и фильтрация шумов</w:t>
      </w:r>
      <w:r>
        <w:t>;</w:t>
      </w:r>
    </w:p>
    <w:p w14:paraId="16A2E4A4" w14:textId="3352BF90" w:rsidR="00A46559" w:rsidRDefault="0058207D" w:rsidP="0058207D">
      <w:pPr>
        <w:pStyle w:val="a0"/>
      </w:pPr>
      <w:r>
        <w:t>а</w:t>
      </w:r>
      <w:r w:rsidR="00A46559">
        <w:t>втоматическая сегментация речи на фонемы, определение их типов (гласные, согласные) и выделение ударных гласных</w:t>
      </w:r>
      <w:r>
        <w:t>;</w:t>
      </w:r>
    </w:p>
    <w:p w14:paraId="022A26E6" w14:textId="63A4C5CA" w:rsidR="00A46559" w:rsidRDefault="0058207D" w:rsidP="0058207D">
      <w:pPr>
        <w:pStyle w:val="a0"/>
      </w:pPr>
      <w:r>
        <w:t>п</w:t>
      </w:r>
      <w:r w:rsidR="00A46559">
        <w:t>редоставление инструментов для быстрого поиска звуковых сочетаний и их визуализации на спектрограмме</w:t>
      </w:r>
      <w:r>
        <w:t>;</w:t>
      </w:r>
    </w:p>
    <w:p w14:paraId="2622E554" w14:textId="6AE52059" w:rsidR="00A46559" w:rsidRDefault="0058207D" w:rsidP="0058207D">
      <w:pPr>
        <w:pStyle w:val="a0"/>
      </w:pPr>
      <w:r>
        <w:t>а</w:t>
      </w:r>
      <w:r w:rsidR="00A46559">
        <w:t>втоматическое создание списков найденных сочетаний с точными временными метками для дальнейшего использования</w:t>
      </w:r>
      <w:r>
        <w:t>;</w:t>
      </w:r>
    </w:p>
    <w:p w14:paraId="23C47B98" w14:textId="04CF2BD8" w:rsidR="00A46559" w:rsidRDefault="0058207D" w:rsidP="0058207D">
      <w:pPr>
        <w:pStyle w:val="a0"/>
      </w:pPr>
      <w:r>
        <w:lastRenderedPageBreak/>
        <w:t>у</w:t>
      </w:r>
      <w:r w:rsidR="00A46559">
        <w:t>прощение процессов обрезки, выделения нужных фрагментов и экспорта данных для научных публикаций или практического применения</w:t>
      </w:r>
      <w:r>
        <w:t>;</w:t>
      </w:r>
    </w:p>
    <w:p w14:paraId="56673CC2" w14:textId="4AED5E9B" w:rsidR="00F6595F" w:rsidRPr="00116230" w:rsidRDefault="005912F3" w:rsidP="0058207D">
      <w:pPr>
        <w:pStyle w:val="a0"/>
      </w:pPr>
      <w:r>
        <w:t>с</w:t>
      </w:r>
      <w:r w:rsidR="00A46559">
        <w:t>окращение временных затрат на рутинные технические задачи и концентрация на интерпретации результатов анализа.</w:t>
      </w:r>
    </w:p>
    <w:p w14:paraId="7072E4C9" w14:textId="77777777" w:rsidR="00DA06ED" w:rsidRPr="00116230" w:rsidRDefault="00DA06ED" w:rsidP="000921A4">
      <w:pPr>
        <w:pStyle w:val="2"/>
        <w:numPr>
          <w:ilvl w:val="0"/>
          <w:numId w:val="0"/>
        </w:numPr>
        <w:ind w:left="851"/>
      </w:pPr>
      <w:bookmarkStart w:id="15" w:name="_Toc181198609"/>
      <w:r w:rsidRPr="00116230">
        <w:t>Обзор аналогов</w:t>
      </w:r>
      <w:bookmarkEnd w:id="14"/>
      <w:bookmarkEnd w:id="15"/>
    </w:p>
    <w:p w14:paraId="25534EE6" w14:textId="1867751D" w:rsidR="00DA06ED" w:rsidRPr="00116230" w:rsidRDefault="00DA06ED" w:rsidP="00DA06ED">
      <w:r w:rsidRPr="00116230">
        <w:t>На рынке существует ряд, которые могут быть использованы в качестве аналогов.</w:t>
      </w:r>
    </w:p>
    <w:p w14:paraId="4EC07153" w14:textId="77777777" w:rsidR="00743817" w:rsidRPr="0002254C" w:rsidRDefault="00743817" w:rsidP="00743817">
      <w:pPr>
        <w:pStyle w:val="2"/>
        <w:numPr>
          <w:ilvl w:val="0"/>
          <w:numId w:val="0"/>
        </w:numPr>
        <w:ind w:left="851"/>
      </w:pPr>
      <w:r w:rsidRPr="0002254C">
        <w:t>Аналог №1 – «Praat»</w:t>
      </w:r>
    </w:p>
    <w:p w14:paraId="47C854E5" w14:textId="77777777" w:rsidR="00743817" w:rsidRPr="0002254C" w:rsidRDefault="00743817" w:rsidP="008470E0">
      <w:r w:rsidRPr="008470E0">
        <w:t>Praat</w:t>
      </w:r>
      <w:r w:rsidRPr="0002254C">
        <w:t xml:space="preserve"> – это бесплатная программа для анализа и синтеза речи, разработанная в 1991 году Полом Боэрсма и Давидом Венинком. Она широко применяется в фонетике и лингвистике, предоставляет возможности спектрального анализа, ручной разметки и работы с формантами.</w:t>
      </w:r>
    </w:p>
    <w:p w14:paraId="6B6DA390" w14:textId="77777777" w:rsidR="00743817" w:rsidRPr="0002254C" w:rsidRDefault="00743817" w:rsidP="008470E0">
      <w:r w:rsidRPr="0002254C">
        <w:t>Интерфейс программы представлен на рисунке 4.1.</w:t>
      </w:r>
    </w:p>
    <w:p w14:paraId="6D07B278" w14:textId="1F7F976A" w:rsidR="008470E0" w:rsidRDefault="0079511F" w:rsidP="008470E0">
      <w:pPr>
        <w:pStyle w:val="a9"/>
        <w:spacing w:line="360" w:lineRule="auto"/>
      </w:pPr>
      <w:r>
        <w:rPr>
          <w:noProof/>
        </w:rPr>
        <w:drawing>
          <wp:inline distT="0" distB="0" distL="0" distR="0" wp14:anchorId="73A6B5E0" wp14:editId="14CC50FC">
            <wp:extent cx="4140000" cy="2589073"/>
            <wp:effectExtent l="0" t="0" r="0" b="1905"/>
            <wp:docPr id="160486773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58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CB5D" w14:textId="2AF0A571" w:rsidR="00743817" w:rsidRPr="0002254C" w:rsidRDefault="00743817" w:rsidP="008470E0">
      <w:pPr>
        <w:pStyle w:val="a9"/>
      </w:pPr>
      <w:r w:rsidRPr="0002254C">
        <w:t>Рисунок 4.1 – Интерфейс программы «Praat»</w:t>
      </w:r>
    </w:p>
    <w:p w14:paraId="000E98F6" w14:textId="77777777" w:rsidR="00743817" w:rsidRPr="0002254C" w:rsidRDefault="00743817" w:rsidP="008470E0">
      <w:r w:rsidRPr="0002254C">
        <w:t>Преимущества:</w:t>
      </w:r>
    </w:p>
    <w:p w14:paraId="4B0ED79A" w14:textId="77777777" w:rsidR="00743817" w:rsidRPr="0002254C" w:rsidRDefault="00743817" w:rsidP="008470E0">
      <w:pPr>
        <w:pStyle w:val="a0"/>
      </w:pPr>
      <w:r w:rsidRPr="0002254C">
        <w:t>программа бесплатна и активно используется в научных исследованиях;</w:t>
      </w:r>
    </w:p>
    <w:p w14:paraId="13721EAB" w14:textId="77777777" w:rsidR="00743817" w:rsidRPr="0002254C" w:rsidRDefault="00743817" w:rsidP="008470E0">
      <w:pPr>
        <w:pStyle w:val="a0"/>
      </w:pPr>
      <w:r w:rsidRPr="0002254C">
        <w:t>предоставляет большой набор инструментов для спектрального анализа;</w:t>
      </w:r>
    </w:p>
    <w:p w14:paraId="1C0F4091" w14:textId="77777777" w:rsidR="00743817" w:rsidRPr="0002254C" w:rsidRDefault="00743817" w:rsidP="008470E0">
      <w:pPr>
        <w:pStyle w:val="a0"/>
      </w:pPr>
      <w:r w:rsidRPr="0002254C">
        <w:t>поддерживает русский язык в обработке аудиофайлов.</w:t>
      </w:r>
    </w:p>
    <w:p w14:paraId="102CC83B" w14:textId="77777777" w:rsidR="00743817" w:rsidRPr="0002254C" w:rsidRDefault="00743817" w:rsidP="008470E0">
      <w:r w:rsidRPr="0002254C">
        <w:t>Недостатки:</w:t>
      </w:r>
    </w:p>
    <w:p w14:paraId="210A32D6" w14:textId="77777777" w:rsidR="00743817" w:rsidRPr="0002254C" w:rsidRDefault="00743817" w:rsidP="008470E0">
      <w:pPr>
        <w:pStyle w:val="a0"/>
      </w:pPr>
      <w:r w:rsidRPr="0002254C">
        <w:t>интерфейс устаревший и сложный для начинающих пользователей;</w:t>
      </w:r>
    </w:p>
    <w:p w14:paraId="1F4D0673" w14:textId="77777777" w:rsidR="00743817" w:rsidRPr="0002254C" w:rsidRDefault="00743817" w:rsidP="008470E0">
      <w:pPr>
        <w:pStyle w:val="a0"/>
      </w:pPr>
      <w:r w:rsidRPr="0002254C">
        <w:t>отсутствует автоматическое определение фонем, гласных и согласных;</w:t>
      </w:r>
    </w:p>
    <w:p w14:paraId="68FD20EC" w14:textId="77777777" w:rsidR="00743817" w:rsidRDefault="00743817" w:rsidP="008470E0">
      <w:pPr>
        <w:pStyle w:val="a0"/>
      </w:pPr>
      <w:r w:rsidRPr="0002254C">
        <w:t>сегментация речи выполняется вручную, что требует больших временных затрат.</w:t>
      </w:r>
    </w:p>
    <w:p w14:paraId="2F48CF05" w14:textId="77777777" w:rsidR="005319D9" w:rsidRPr="0002254C" w:rsidRDefault="005319D9" w:rsidP="008470E0">
      <w:pPr>
        <w:pStyle w:val="2"/>
        <w:numPr>
          <w:ilvl w:val="0"/>
          <w:numId w:val="0"/>
        </w:numPr>
        <w:ind w:left="851"/>
      </w:pPr>
      <w:r w:rsidRPr="0002254C">
        <w:lastRenderedPageBreak/>
        <w:t>Аналог №2 – «Phonexia Speech Technologies»</w:t>
      </w:r>
    </w:p>
    <w:p w14:paraId="173AC876" w14:textId="77777777" w:rsidR="005319D9" w:rsidRPr="0002254C" w:rsidRDefault="005319D9" w:rsidP="008470E0">
      <w:r w:rsidRPr="008470E0">
        <w:t>Phonexia Speech Technologies</w:t>
      </w:r>
      <w:r w:rsidRPr="0002254C">
        <w:t xml:space="preserve"> – это коммерческий продукт, разрабатываемый одноимённой компанией с 2006 года. Система используется для распознавания речи, биометрической идентификации и анализа аудио. Имеет модуль </w:t>
      </w:r>
      <w:r w:rsidRPr="008470E0">
        <w:t>Phoneme Recogniser,</w:t>
      </w:r>
      <w:r w:rsidRPr="0002254C">
        <w:t xml:space="preserve"> выполняющий разметку звуковых единиц.</w:t>
      </w:r>
    </w:p>
    <w:p w14:paraId="452921F2" w14:textId="77777777" w:rsidR="005319D9" w:rsidRDefault="005319D9" w:rsidP="005319D9">
      <w:pPr>
        <w:spacing w:before="0" w:after="160" w:line="259" w:lineRule="auto"/>
      </w:pPr>
      <w:r w:rsidRPr="0002254C">
        <w:t>Интерфейс программы представлен на рисунке 4.2.</w:t>
      </w:r>
    </w:p>
    <w:p w14:paraId="42F3F4BF" w14:textId="1725959E" w:rsidR="008470E0" w:rsidRPr="0002254C" w:rsidRDefault="00366519" w:rsidP="008470E0">
      <w:pPr>
        <w:spacing w:before="0" w:after="160" w:line="259" w:lineRule="auto"/>
        <w:ind w:firstLine="0"/>
        <w:jc w:val="center"/>
      </w:pPr>
      <w:r w:rsidRPr="00366519">
        <w:rPr>
          <w:noProof/>
        </w:rPr>
        <w:drawing>
          <wp:inline distT="0" distB="0" distL="0" distR="0" wp14:anchorId="17E98E04" wp14:editId="05C126CD">
            <wp:extent cx="4140000" cy="2647895"/>
            <wp:effectExtent l="0" t="0" r="0" b="635"/>
            <wp:docPr id="1590958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58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26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1AE7" w14:textId="77777777" w:rsidR="005319D9" w:rsidRPr="0002254C" w:rsidRDefault="005319D9" w:rsidP="008470E0">
      <w:pPr>
        <w:pStyle w:val="a9"/>
      </w:pPr>
      <w:r w:rsidRPr="0002254C">
        <w:t>Рисунок 4.2 – Интерфейс программы «Phonexia Speech Technologies»</w:t>
      </w:r>
    </w:p>
    <w:p w14:paraId="0FFCEF88" w14:textId="77777777" w:rsidR="005319D9" w:rsidRPr="0002254C" w:rsidRDefault="005319D9" w:rsidP="008470E0">
      <w:r w:rsidRPr="0002254C">
        <w:t>Преимущества:</w:t>
      </w:r>
    </w:p>
    <w:p w14:paraId="757DDF30" w14:textId="77777777" w:rsidR="005319D9" w:rsidRPr="0002254C" w:rsidRDefault="005319D9" w:rsidP="008470E0">
      <w:pPr>
        <w:pStyle w:val="a0"/>
      </w:pPr>
      <w:r w:rsidRPr="0002254C">
        <w:t>современный интерфейс и поддержка интеграции с другими системами;</w:t>
      </w:r>
    </w:p>
    <w:p w14:paraId="78E829C6" w14:textId="77777777" w:rsidR="005319D9" w:rsidRPr="0002254C" w:rsidRDefault="005319D9" w:rsidP="008470E0">
      <w:pPr>
        <w:pStyle w:val="a0"/>
      </w:pPr>
      <w:r w:rsidRPr="0002254C">
        <w:t>возможность автоматической работы с аудио и выделения фонем;</w:t>
      </w:r>
    </w:p>
    <w:p w14:paraId="7D977C26" w14:textId="77777777" w:rsidR="005319D9" w:rsidRPr="0002254C" w:rsidRDefault="005319D9" w:rsidP="008470E0">
      <w:pPr>
        <w:pStyle w:val="a0"/>
      </w:pPr>
      <w:r w:rsidRPr="0002254C">
        <w:t>применяется в криминалистике и корпоративной аналитике.</w:t>
      </w:r>
    </w:p>
    <w:p w14:paraId="3782BB4F" w14:textId="77777777" w:rsidR="005319D9" w:rsidRPr="0002254C" w:rsidRDefault="005319D9" w:rsidP="008470E0">
      <w:r w:rsidRPr="0002254C">
        <w:t>Недостатки:</w:t>
      </w:r>
    </w:p>
    <w:p w14:paraId="2D58A921" w14:textId="77777777" w:rsidR="005319D9" w:rsidRPr="0002254C" w:rsidRDefault="005319D9" w:rsidP="008470E0">
      <w:pPr>
        <w:pStyle w:val="a0"/>
      </w:pPr>
      <w:r w:rsidRPr="0002254C">
        <w:t>ограниченная поддержка русского языка;</w:t>
      </w:r>
    </w:p>
    <w:p w14:paraId="3D5D3240" w14:textId="77777777" w:rsidR="005319D9" w:rsidRPr="0002254C" w:rsidRDefault="005319D9" w:rsidP="008470E0">
      <w:pPr>
        <w:pStyle w:val="a0"/>
      </w:pPr>
      <w:r w:rsidRPr="0002254C">
        <w:t>продукт является коммерческим и требует лицензии;</w:t>
      </w:r>
    </w:p>
    <w:p w14:paraId="3B5DA43B" w14:textId="77777777" w:rsidR="005319D9" w:rsidRPr="0002254C" w:rsidRDefault="005319D9" w:rsidP="008470E0">
      <w:pPr>
        <w:pStyle w:val="a0"/>
      </w:pPr>
      <w:r w:rsidRPr="0002254C">
        <w:t>программа не выполняет автоматического различения гласных, согласных и ударных фонем</w:t>
      </w:r>
      <w:r>
        <w:t>.</w:t>
      </w:r>
    </w:p>
    <w:p w14:paraId="545AA48A" w14:textId="77777777" w:rsidR="008470E0" w:rsidRPr="0002254C" w:rsidRDefault="008470E0" w:rsidP="008470E0">
      <w:pPr>
        <w:pStyle w:val="2"/>
        <w:numPr>
          <w:ilvl w:val="0"/>
          <w:numId w:val="0"/>
        </w:numPr>
        <w:ind w:left="851"/>
      </w:pPr>
      <w:r w:rsidRPr="0002254C">
        <w:t>Аналог №3 – «Gruut»</w:t>
      </w:r>
    </w:p>
    <w:p w14:paraId="3467251D" w14:textId="77777777" w:rsidR="008470E0" w:rsidRPr="0002254C" w:rsidRDefault="008470E0" w:rsidP="008470E0">
      <w:r w:rsidRPr="008470E0">
        <w:t>Gruut</w:t>
      </w:r>
      <w:r w:rsidRPr="0002254C">
        <w:t xml:space="preserve"> – это открытое программное обеспечение для фонематической транскрипции, разработанное сообществом энтузиастов. Оно предназначено в первую очередь для преобразования текста в последовательности фонем, что используется в системах синтеза речи.</w:t>
      </w:r>
    </w:p>
    <w:p w14:paraId="36A48847" w14:textId="77777777" w:rsidR="008470E0" w:rsidRPr="0002254C" w:rsidRDefault="008470E0" w:rsidP="008470E0">
      <w:r w:rsidRPr="0002254C">
        <w:lastRenderedPageBreak/>
        <w:t>Преимущества:</w:t>
      </w:r>
    </w:p>
    <w:p w14:paraId="610CD6DF" w14:textId="77777777" w:rsidR="008470E0" w:rsidRPr="0002254C" w:rsidRDefault="008470E0" w:rsidP="008470E0">
      <w:pPr>
        <w:pStyle w:val="a0"/>
      </w:pPr>
      <w:r w:rsidRPr="0002254C">
        <w:t>полностью бесплатная и открытая лицензия;</w:t>
      </w:r>
    </w:p>
    <w:p w14:paraId="449C0300" w14:textId="77777777" w:rsidR="008470E0" w:rsidRPr="0002254C" w:rsidRDefault="008470E0" w:rsidP="008470E0">
      <w:pPr>
        <w:pStyle w:val="a0"/>
      </w:pPr>
      <w:r w:rsidRPr="0002254C">
        <w:t>поддерживает множество языков, включая русский;</w:t>
      </w:r>
    </w:p>
    <w:p w14:paraId="302BF69C" w14:textId="77777777" w:rsidR="008470E0" w:rsidRPr="0002254C" w:rsidRDefault="008470E0" w:rsidP="008470E0">
      <w:pPr>
        <w:pStyle w:val="a0"/>
      </w:pPr>
      <w:r w:rsidRPr="0002254C">
        <w:t>интегрируется с проектами синтеза речи (например, TTS).</w:t>
      </w:r>
    </w:p>
    <w:p w14:paraId="21A08FD2" w14:textId="77777777" w:rsidR="008470E0" w:rsidRPr="0002254C" w:rsidRDefault="008470E0" w:rsidP="008470E0">
      <w:r w:rsidRPr="0002254C">
        <w:t>Недостатки:</w:t>
      </w:r>
    </w:p>
    <w:p w14:paraId="27BA3A44" w14:textId="77777777" w:rsidR="008470E0" w:rsidRPr="0002254C" w:rsidRDefault="008470E0" w:rsidP="008470E0">
      <w:pPr>
        <w:pStyle w:val="a0"/>
      </w:pPr>
      <w:r w:rsidRPr="0002254C">
        <w:t>работает только по схеме «текст → фонемы», не анализирует аудио;</w:t>
      </w:r>
    </w:p>
    <w:p w14:paraId="4EDB36A3" w14:textId="3E8E7334" w:rsidR="008470E0" w:rsidRPr="0002254C" w:rsidRDefault="008470E0" w:rsidP="004B2D41">
      <w:pPr>
        <w:pStyle w:val="a0"/>
      </w:pPr>
      <w:r w:rsidRPr="0002254C">
        <w:t>отсутствует графический интерфейс, работа ведётся через код.</w:t>
      </w:r>
    </w:p>
    <w:p w14:paraId="4F273C80" w14:textId="77777777" w:rsidR="005319D9" w:rsidRPr="0002254C" w:rsidRDefault="005319D9" w:rsidP="005319D9">
      <w:pPr>
        <w:spacing w:before="0" w:after="160" w:line="259" w:lineRule="auto"/>
        <w:contextualSpacing w:val="0"/>
        <w:jc w:val="left"/>
      </w:pPr>
    </w:p>
    <w:p w14:paraId="32155056" w14:textId="261B625A" w:rsidR="00020144" w:rsidRPr="00004079" w:rsidRDefault="00020144" w:rsidP="00020144">
      <w:pPr>
        <w:rPr>
          <w:highlight w:val="yellow"/>
        </w:rPr>
      </w:pPr>
    </w:p>
    <w:p w14:paraId="52426293" w14:textId="77777777" w:rsidR="00DA06ED" w:rsidRPr="00004079" w:rsidRDefault="00DA06ED" w:rsidP="00DA06ED">
      <w:pPr>
        <w:rPr>
          <w:highlight w:val="yellow"/>
        </w:rPr>
      </w:pPr>
    </w:p>
    <w:p w14:paraId="092F632B" w14:textId="6B5C7B5B" w:rsidR="00E61B22" w:rsidRPr="00744653" w:rsidRDefault="00E61B22" w:rsidP="00E61B22">
      <w:pPr>
        <w:pStyle w:val="1"/>
      </w:pPr>
      <w:bookmarkStart w:id="16" w:name="_Toc181198613"/>
      <w:r w:rsidRPr="00744653">
        <w:lastRenderedPageBreak/>
        <w:t>Требования к результатам разработки</w:t>
      </w:r>
      <w:bookmarkEnd w:id="16"/>
    </w:p>
    <w:p w14:paraId="72411EB6" w14:textId="1DFEACC5" w:rsidR="007C708B" w:rsidRPr="00744653" w:rsidRDefault="007C708B" w:rsidP="007C708B">
      <w:r w:rsidRPr="00744653">
        <w:t xml:space="preserve">В этом разделе описываются требования к разработке. </w:t>
      </w:r>
      <w:r w:rsidR="0049706E">
        <w:t>Программное обеспечение</w:t>
      </w:r>
      <w:r w:rsidRPr="00744653">
        <w:t xml:space="preserve"> должн</w:t>
      </w:r>
      <w:r w:rsidR="0049706E">
        <w:t>о</w:t>
      </w:r>
      <w:r w:rsidRPr="00744653">
        <w:t xml:space="preserve"> соответствовать представленным в данном разделе критериям.</w:t>
      </w:r>
    </w:p>
    <w:p w14:paraId="00EA1178" w14:textId="5FA7F07A" w:rsidR="001D3FB1" w:rsidRPr="001A3104" w:rsidRDefault="00AA50F6" w:rsidP="00AA50F6">
      <w:pPr>
        <w:pStyle w:val="2"/>
      </w:pPr>
      <w:bookmarkStart w:id="17" w:name="_Toc181198614"/>
      <w:r w:rsidRPr="001A3104">
        <w:t>Требования к функци</w:t>
      </w:r>
      <w:r w:rsidR="000E06F3" w:rsidRPr="001A3104">
        <w:t>ональным характеристикам</w:t>
      </w:r>
      <w:bookmarkEnd w:id="17"/>
    </w:p>
    <w:p w14:paraId="2FE22004" w14:textId="50459A1D" w:rsidR="007C708B" w:rsidRDefault="001A3104" w:rsidP="007C708B">
      <w:r w:rsidRPr="001A3104">
        <w:t>Программа</w:t>
      </w:r>
      <w:r w:rsidR="007C708B" w:rsidRPr="001A3104">
        <w:t xml:space="preserve"> должна о</w:t>
      </w:r>
      <w:r w:rsidRPr="001A3104">
        <w:t>существлять</w:t>
      </w:r>
      <w:r w:rsidR="007C708B" w:rsidRPr="001A3104">
        <w:t xml:space="preserve"> выполнение следующих функций:</w:t>
      </w:r>
    </w:p>
    <w:p w14:paraId="0255506A" w14:textId="30096028" w:rsidR="008E007E" w:rsidRPr="008E007E" w:rsidRDefault="003641F9" w:rsidP="005F3AA9">
      <w:pPr>
        <w:pStyle w:val="a0"/>
      </w:pPr>
      <w:r>
        <w:t>и</w:t>
      </w:r>
      <w:r w:rsidR="008E007E" w:rsidRPr="008E007E">
        <w:t xml:space="preserve">мпорт файлов в стандартных форматах (WAV, </w:t>
      </w:r>
      <w:r w:rsidR="003F73C7">
        <w:rPr>
          <w:lang w:val="en-US"/>
        </w:rPr>
        <w:t>AAC</w:t>
      </w:r>
      <w:r w:rsidR="003F73C7" w:rsidRPr="00B82D1C">
        <w:t xml:space="preserve">, </w:t>
      </w:r>
      <w:r w:rsidR="008E007E" w:rsidRPr="008E007E">
        <w:t>MP3, FLAC)</w:t>
      </w:r>
      <w:r>
        <w:t>;</w:t>
      </w:r>
    </w:p>
    <w:p w14:paraId="1DFAB0D0" w14:textId="0D4FF97A" w:rsidR="008E007E" w:rsidRPr="00DE6ED9" w:rsidRDefault="003641F9" w:rsidP="005F3AA9">
      <w:pPr>
        <w:pStyle w:val="a0"/>
      </w:pPr>
      <w:r>
        <w:t>в</w:t>
      </w:r>
      <w:r w:rsidR="008E007E" w:rsidRPr="008E007E">
        <w:t>оспроизведение аудиозаписей внутри приложения</w:t>
      </w:r>
      <w:r>
        <w:t>;</w:t>
      </w:r>
    </w:p>
    <w:p w14:paraId="5231351C" w14:textId="3517E6F4" w:rsidR="00DE6ED9" w:rsidRDefault="003641F9" w:rsidP="005F3AA9">
      <w:pPr>
        <w:pStyle w:val="a0"/>
      </w:pPr>
      <w:r>
        <w:t>н</w:t>
      </w:r>
      <w:r w:rsidR="00DE6ED9">
        <w:t>ормализация уровня громкости</w:t>
      </w:r>
      <w:r>
        <w:t>;</w:t>
      </w:r>
    </w:p>
    <w:p w14:paraId="5FC75DE4" w14:textId="3E43F0AB" w:rsidR="00DE6ED9" w:rsidRDefault="003641F9" w:rsidP="005F3AA9">
      <w:pPr>
        <w:pStyle w:val="a0"/>
      </w:pPr>
      <w:r>
        <w:t>ф</w:t>
      </w:r>
      <w:r w:rsidR="00DE6ED9">
        <w:t>ильтрация шумов</w:t>
      </w:r>
      <w:r>
        <w:t>;</w:t>
      </w:r>
    </w:p>
    <w:p w14:paraId="6529E092" w14:textId="629CD0DE" w:rsidR="00B82D1C" w:rsidRPr="00DE6ED9" w:rsidRDefault="003641F9" w:rsidP="005F3AA9">
      <w:pPr>
        <w:pStyle w:val="a0"/>
      </w:pPr>
      <w:r>
        <w:t>о</w:t>
      </w:r>
      <w:r w:rsidR="00DE6ED9">
        <w:t>брезка и выделение нужных фрагментов</w:t>
      </w:r>
      <w:r>
        <w:t>;</w:t>
      </w:r>
    </w:p>
    <w:p w14:paraId="6E1C9680" w14:textId="3D7E0F6F" w:rsidR="005A2668" w:rsidRDefault="003641F9" w:rsidP="005F3AA9">
      <w:pPr>
        <w:pStyle w:val="a0"/>
      </w:pPr>
      <w:r>
        <w:t>с</w:t>
      </w:r>
      <w:r w:rsidR="005A2668">
        <w:t>егментация аудио на фонемы</w:t>
      </w:r>
      <w:r>
        <w:t>;</w:t>
      </w:r>
    </w:p>
    <w:p w14:paraId="3180F951" w14:textId="66DDF272" w:rsidR="005A2668" w:rsidRDefault="003641F9" w:rsidP="005F3AA9">
      <w:pPr>
        <w:pStyle w:val="a0"/>
      </w:pPr>
      <w:r>
        <w:t>о</w:t>
      </w:r>
      <w:r w:rsidR="005A2668">
        <w:t>пределение гласных и согласных</w:t>
      </w:r>
      <w:r>
        <w:t xml:space="preserve"> фонем;</w:t>
      </w:r>
    </w:p>
    <w:p w14:paraId="5E4263BE" w14:textId="737F3FC4" w:rsidR="00A34F8A" w:rsidRDefault="003641F9" w:rsidP="005F3AA9">
      <w:pPr>
        <w:pStyle w:val="a0"/>
      </w:pPr>
      <w:r>
        <w:t>о</w:t>
      </w:r>
      <w:r w:rsidR="005A2668">
        <w:t>пределение ударных гласных</w:t>
      </w:r>
      <w:r>
        <w:t>;</w:t>
      </w:r>
    </w:p>
    <w:p w14:paraId="66C29DBE" w14:textId="54D629F8" w:rsidR="005A2668" w:rsidRDefault="003641F9" w:rsidP="005F3AA9">
      <w:pPr>
        <w:pStyle w:val="a0"/>
      </w:pPr>
      <w:r>
        <w:t>п</w:t>
      </w:r>
      <w:r w:rsidR="005A2668">
        <w:t>оиск звуковых сочетаний</w:t>
      </w:r>
      <w:r>
        <w:t>;</w:t>
      </w:r>
    </w:p>
    <w:p w14:paraId="208ADFFA" w14:textId="517305F7" w:rsidR="005A2668" w:rsidRDefault="003641F9" w:rsidP="005F3AA9">
      <w:pPr>
        <w:pStyle w:val="a0"/>
      </w:pPr>
      <w:r>
        <w:t>о</w:t>
      </w:r>
      <w:r w:rsidR="005A2668">
        <w:t>тображение найденных сочетаний на спектрограмме</w:t>
      </w:r>
      <w:r>
        <w:t>;</w:t>
      </w:r>
    </w:p>
    <w:p w14:paraId="2B10BF72" w14:textId="467BCA00" w:rsidR="005A2668" w:rsidRDefault="005F3AA9" w:rsidP="005F3AA9">
      <w:pPr>
        <w:pStyle w:val="a0"/>
      </w:pPr>
      <w:r>
        <w:t>ф</w:t>
      </w:r>
      <w:r w:rsidR="005A2668">
        <w:t xml:space="preserve">ормирование списка </w:t>
      </w:r>
      <w:r w:rsidR="007302D2">
        <w:t xml:space="preserve">сочетаний </w:t>
      </w:r>
      <w:r w:rsidR="005A2668">
        <w:t>с временными метками</w:t>
      </w:r>
      <w:r>
        <w:t>;</w:t>
      </w:r>
    </w:p>
    <w:p w14:paraId="0D343220" w14:textId="47648428" w:rsidR="005A2668" w:rsidRPr="001A3104" w:rsidRDefault="005F3AA9" w:rsidP="005F3AA9">
      <w:pPr>
        <w:pStyle w:val="a0"/>
      </w:pPr>
      <w:r>
        <w:t>э</w:t>
      </w:r>
      <w:r w:rsidR="007302D2">
        <w:t>кспорт результатов.</w:t>
      </w:r>
    </w:p>
    <w:p w14:paraId="1B168C65" w14:textId="48C150F6" w:rsidR="009730DA" w:rsidRPr="00D7373A" w:rsidRDefault="009730DA" w:rsidP="009730DA">
      <w:pPr>
        <w:pStyle w:val="2"/>
      </w:pPr>
      <w:bookmarkStart w:id="18" w:name="_Toc181198615"/>
      <w:r w:rsidRPr="00D7373A">
        <w:t>Требования к показателям назначения</w:t>
      </w:r>
      <w:bookmarkEnd w:id="18"/>
    </w:p>
    <w:p w14:paraId="4B592EFD" w14:textId="77777777" w:rsidR="00873FA2" w:rsidRPr="00D7373A" w:rsidRDefault="00873FA2" w:rsidP="00873FA2">
      <w:r w:rsidRPr="00D7373A">
        <w:t>Информационная система должна обеспечивать следующие показатели назначения:</w:t>
      </w:r>
    </w:p>
    <w:p w14:paraId="376C7135" w14:textId="77777777" w:rsidR="00873FA2" w:rsidRPr="00D7373A" w:rsidRDefault="00873FA2" w:rsidP="00D7373A">
      <w:pPr>
        <w:pStyle w:val="a0"/>
      </w:pPr>
      <w:r w:rsidRPr="00D7373A">
        <w:t>время на полный запуск системы не должно превышать 30 секунд;</w:t>
      </w:r>
    </w:p>
    <w:p w14:paraId="02C33E83" w14:textId="77777777" w:rsidR="00D7373A" w:rsidRDefault="00D7373A" w:rsidP="00D7373A">
      <w:pPr>
        <w:pStyle w:val="a0"/>
      </w:pPr>
      <w:r w:rsidRPr="00D7373A">
        <w:t>время отклика при выполнении основных операций (загрузка аудиофайла, построение спектрограммы, расчет характеристик) не должно превышать 3 секунд для файлов длительностью до 10 секунд;</w:t>
      </w:r>
    </w:p>
    <w:p w14:paraId="73F9A5C3" w14:textId="272CF517" w:rsidR="00873FA2" w:rsidRPr="00D7373A" w:rsidRDefault="00D7373A" w:rsidP="00D7373A">
      <w:pPr>
        <w:pStyle w:val="a0"/>
      </w:pPr>
      <w:r w:rsidRPr="00D7373A">
        <w:t>максимальная поддерживаемая длительность анализируемого сигнала — до 60 минут.</w:t>
      </w:r>
    </w:p>
    <w:p w14:paraId="3B4BC2A3" w14:textId="6F18B2BD" w:rsidR="000E06F3" w:rsidRPr="00AB3153" w:rsidRDefault="000E06F3" w:rsidP="000E06F3">
      <w:pPr>
        <w:pStyle w:val="2"/>
      </w:pPr>
      <w:bookmarkStart w:id="19" w:name="_Toc181198616"/>
      <w:r w:rsidRPr="00AB3153">
        <w:t>Требования к технологическому стеку</w:t>
      </w:r>
      <w:bookmarkEnd w:id="19"/>
    </w:p>
    <w:p w14:paraId="1424CDD7" w14:textId="77777777" w:rsidR="00AB3153" w:rsidRPr="00AB3153" w:rsidRDefault="00AB3153" w:rsidP="00AB3153">
      <w:r w:rsidRPr="00AB3153">
        <w:t xml:space="preserve">При разработке программы должен использоваться язык программирования </w:t>
      </w:r>
      <w:r w:rsidRPr="00AB3153">
        <w:rPr>
          <w:b/>
          <w:bCs/>
        </w:rPr>
        <w:t>C++</w:t>
      </w:r>
      <w:r w:rsidRPr="00AB3153">
        <w:t xml:space="preserve">. </w:t>
      </w:r>
    </w:p>
    <w:p w14:paraId="1A5AF857" w14:textId="2A8A3BCC" w:rsidR="00946002" w:rsidRPr="00AB3153" w:rsidRDefault="00946002" w:rsidP="00AB3153">
      <w:pPr>
        <w:rPr>
          <w:rFonts w:ascii="Segoe UI" w:hAnsi="Segoe UI" w:cs="Segoe UI"/>
          <w:sz w:val="18"/>
        </w:rPr>
      </w:pPr>
      <w:r w:rsidRPr="00AB3153">
        <w:rPr>
          <w:rStyle w:val="eop"/>
          <w:rFonts w:eastAsiaTheme="majorEastAsia"/>
        </w:rPr>
        <w:t xml:space="preserve">Иные </w:t>
      </w:r>
      <w:r w:rsidR="00BE754A" w:rsidRPr="00AB3153">
        <w:rPr>
          <w:rStyle w:val="eop"/>
          <w:rFonts w:eastAsiaTheme="majorEastAsia"/>
        </w:rPr>
        <w:t>требования к технологиче</w:t>
      </w:r>
      <w:r w:rsidR="001E68BD" w:rsidRPr="00AB3153">
        <w:rPr>
          <w:rStyle w:val="eop"/>
          <w:rFonts w:eastAsiaTheme="majorEastAsia"/>
        </w:rPr>
        <w:t>скому стеку не предъявляются.</w:t>
      </w:r>
    </w:p>
    <w:p w14:paraId="565F00AE" w14:textId="6477ABA4" w:rsidR="009730DA" w:rsidRPr="00DB3343" w:rsidRDefault="00AA50F6" w:rsidP="009730DA">
      <w:pPr>
        <w:pStyle w:val="2"/>
      </w:pPr>
      <w:bookmarkStart w:id="20" w:name="_Toc181198617"/>
      <w:r w:rsidRPr="00DB3343">
        <w:lastRenderedPageBreak/>
        <w:t>Требования к пользовательскому интерфейсу</w:t>
      </w:r>
      <w:bookmarkEnd w:id="20"/>
    </w:p>
    <w:p w14:paraId="2D076C21" w14:textId="35A05C3E" w:rsidR="00A11604" w:rsidRDefault="00873FA2" w:rsidP="00116230">
      <w:r w:rsidRPr="00DB3343">
        <w:t xml:space="preserve">Пользовательский интерфейс должен быть интуитивно понятен и обеспечивать все необходимые возможности </w:t>
      </w:r>
      <w:r w:rsidR="00A11604">
        <w:t>программы</w:t>
      </w:r>
      <w:r w:rsidRPr="00DB3343">
        <w:t>.</w:t>
      </w:r>
    </w:p>
    <w:p w14:paraId="4A3A97DF" w14:textId="2AD84F8A" w:rsidR="00DC56EC" w:rsidRDefault="009E11B6" w:rsidP="00116230">
      <w:r>
        <w:t xml:space="preserve">При запуске программы </w:t>
      </w:r>
      <w:r w:rsidR="0002112C">
        <w:t>открывается стартовый экран с возможностью создать новый проект, загрузив аудио, или вернуться к старым проектам.</w:t>
      </w:r>
      <w:r w:rsidR="002A56F4">
        <w:t xml:space="preserve"> Прототип окна стартового экрана представлен на рисунке 5.4.1.</w:t>
      </w:r>
    </w:p>
    <w:p w14:paraId="353D4F08" w14:textId="77EFFF01" w:rsidR="002A56F4" w:rsidRDefault="0022207C" w:rsidP="002A56F4">
      <w:pPr>
        <w:ind w:firstLine="0"/>
        <w:jc w:val="center"/>
      </w:pPr>
      <w:r>
        <w:rPr>
          <w:noProof/>
        </w:rPr>
        <w:drawing>
          <wp:inline distT="0" distB="0" distL="0" distR="0" wp14:anchorId="4D16D182" wp14:editId="263F6053">
            <wp:extent cx="5760309" cy="3240000"/>
            <wp:effectExtent l="0" t="0" r="0" b="0"/>
            <wp:docPr id="478448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48226" name="Рисунок 4784482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30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8106" w14:textId="7584F934" w:rsidR="0022207C" w:rsidRDefault="0022207C" w:rsidP="00E51A6E">
      <w:pPr>
        <w:pStyle w:val="a9"/>
      </w:pPr>
      <w:r>
        <w:t xml:space="preserve">Рисунок 5.4.1 </w:t>
      </w:r>
      <w:r w:rsidR="00E51A6E">
        <w:t>–</w:t>
      </w:r>
      <w:r>
        <w:t xml:space="preserve"> </w:t>
      </w:r>
      <w:r w:rsidR="00E51A6E">
        <w:t>Прототип экранной формы стартового окна</w:t>
      </w:r>
    </w:p>
    <w:p w14:paraId="2F4CD8D9" w14:textId="77777777" w:rsidR="00E360B0" w:rsidRDefault="00E360B0" w:rsidP="00E360B0">
      <w:bookmarkStart w:id="21" w:name="_Toc181198618"/>
      <w:r>
        <w:t>На стартовом экране предоставляются возможности:</w:t>
      </w:r>
    </w:p>
    <w:p w14:paraId="3227CDE8" w14:textId="77777777" w:rsidR="00E360B0" w:rsidRDefault="00E360B0" w:rsidP="00E360B0">
      <w:pPr>
        <w:pStyle w:val="a0"/>
      </w:pPr>
      <w:r>
        <w:t>просматривать список ранее созданных проектов с указанием названия и даты создания/последнего изменения;</w:t>
      </w:r>
    </w:p>
    <w:p w14:paraId="3C13054A" w14:textId="77777777" w:rsidR="00E360B0" w:rsidRDefault="00E360B0" w:rsidP="00E360B0">
      <w:pPr>
        <w:pStyle w:val="a0"/>
      </w:pPr>
      <w:r>
        <w:t>загружать существующий проект из списка;</w:t>
      </w:r>
    </w:p>
    <w:p w14:paraId="5E3756F2" w14:textId="73F6524E" w:rsidR="00E360B0" w:rsidRDefault="00E360B0" w:rsidP="00E360B0">
      <w:pPr>
        <w:pStyle w:val="a0"/>
      </w:pPr>
      <w:r>
        <w:t>создавать новый проект с помощью кнопки «Загрузить проект» (с иконкой «+»).</w:t>
      </w:r>
    </w:p>
    <w:p w14:paraId="1E52B290" w14:textId="76E56644" w:rsidR="00BA3D8F" w:rsidRDefault="00BA3D8F" w:rsidP="00BA3D8F">
      <w:r w:rsidRPr="00BA3D8F">
        <w:t>Для работы с выбранным проектом и аудиофайлами программа должна предоставлять главный экран, являющийся основным рабочим пространством пользователя.</w:t>
      </w:r>
      <w:r>
        <w:t xml:space="preserve"> Прототип окна главного экрана представлен на рисунке 5.4.2.</w:t>
      </w:r>
    </w:p>
    <w:p w14:paraId="32FF0946" w14:textId="02ABC6BB" w:rsidR="00BA3D8F" w:rsidRDefault="00BA3D8F" w:rsidP="00BA3D8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2F3A145" wp14:editId="7A477FEB">
            <wp:extent cx="5752485" cy="3240000"/>
            <wp:effectExtent l="0" t="0" r="635" b="0"/>
            <wp:docPr id="1717922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248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0EB9" w14:textId="3407B1DE" w:rsidR="00BA3D8F" w:rsidRPr="00BA3D8F" w:rsidRDefault="00BA3D8F" w:rsidP="00BA3D8F">
      <w:pPr>
        <w:pStyle w:val="a9"/>
      </w:pPr>
      <w:r w:rsidRPr="00BA3D8F">
        <w:t>Рисунок 5.4.</w:t>
      </w:r>
      <w:r>
        <w:t>2</w:t>
      </w:r>
      <w:r w:rsidRPr="00BA3D8F">
        <w:t xml:space="preserve"> – Прототип экранной формы </w:t>
      </w:r>
      <w:r>
        <w:t>главного</w:t>
      </w:r>
      <w:r w:rsidRPr="00BA3D8F">
        <w:t xml:space="preserve"> окна</w:t>
      </w:r>
    </w:p>
    <w:p w14:paraId="31665AAD" w14:textId="5CF463FE" w:rsidR="00E360B0" w:rsidRDefault="00CE6CE2" w:rsidP="00E360B0">
      <w:r>
        <w:t>В рабочем пространстве представлены следующие возможности:</w:t>
      </w:r>
    </w:p>
    <w:p w14:paraId="4D6608A7" w14:textId="5EEB9B38" w:rsidR="00CE6CE2" w:rsidRPr="00CE6CE2" w:rsidRDefault="00CE6CE2" w:rsidP="004A70AA">
      <w:pPr>
        <w:pStyle w:val="a0"/>
      </w:pPr>
      <w:r w:rsidRPr="00CE6CE2">
        <w:t>воспроизводить оригинальное аудио и улучшенное аудио через встроенные плееры;</w:t>
      </w:r>
    </w:p>
    <w:p w14:paraId="5E66CDFA" w14:textId="1B89CCF1" w:rsidR="00CE6CE2" w:rsidRPr="00CE6CE2" w:rsidRDefault="00CE6CE2" w:rsidP="004A70AA">
      <w:pPr>
        <w:pStyle w:val="a0"/>
      </w:pPr>
      <w:r w:rsidRPr="00CE6CE2">
        <w:t>просматривать спектрограмму для оригинального и обработанного аудио;</w:t>
      </w:r>
    </w:p>
    <w:p w14:paraId="28F8CB76" w14:textId="04196D1D" w:rsidR="00CE6CE2" w:rsidRPr="00CE6CE2" w:rsidRDefault="00CE6CE2" w:rsidP="004A70AA">
      <w:pPr>
        <w:pStyle w:val="a0"/>
      </w:pPr>
      <w:r w:rsidRPr="00CE6CE2">
        <w:t>управлять воспроизведением (старт, пауза, перемотка, регулировка громкости);</w:t>
      </w:r>
    </w:p>
    <w:p w14:paraId="6BA226F6" w14:textId="002A73DA" w:rsidR="00CE6CE2" w:rsidRPr="00CE6CE2" w:rsidRDefault="00CE6CE2" w:rsidP="004A70AA">
      <w:pPr>
        <w:pStyle w:val="a0"/>
      </w:pPr>
      <w:r w:rsidRPr="00CE6CE2">
        <w:t>вырезать и сохранять отдельные аудиофрагменты с тайм-кодами;</w:t>
      </w:r>
    </w:p>
    <w:p w14:paraId="46BD94F1" w14:textId="4AE974C3" w:rsidR="00CE6CE2" w:rsidRPr="00CE6CE2" w:rsidRDefault="00CE6CE2" w:rsidP="004A70AA">
      <w:pPr>
        <w:pStyle w:val="a0"/>
      </w:pPr>
      <w:r w:rsidRPr="00CE6CE2">
        <w:t xml:space="preserve">просматривать список </w:t>
      </w:r>
      <w:r>
        <w:t xml:space="preserve">найденных </w:t>
      </w:r>
      <w:r w:rsidRPr="00CE6CE2">
        <w:t>фрагментов</w:t>
      </w:r>
      <w:r>
        <w:t xml:space="preserve"> аудио</w:t>
      </w:r>
      <w:r w:rsidRPr="00CE6CE2">
        <w:t>;</w:t>
      </w:r>
    </w:p>
    <w:p w14:paraId="7207B8D7" w14:textId="0B2266A2" w:rsidR="00CE6CE2" w:rsidRPr="00CE6CE2" w:rsidRDefault="004A70AA" w:rsidP="004A70AA">
      <w:pPr>
        <w:pStyle w:val="a0"/>
      </w:pPr>
      <w:r>
        <w:t xml:space="preserve">прослушать </w:t>
      </w:r>
      <w:r w:rsidR="00CE6CE2" w:rsidRPr="00CE6CE2">
        <w:t>каждый фрагмент отдельно;</w:t>
      </w:r>
    </w:p>
    <w:p w14:paraId="4E035DA9" w14:textId="65190CE6" w:rsidR="00CE6CE2" w:rsidRPr="00CE6CE2" w:rsidRDefault="00CE6CE2" w:rsidP="004A70AA">
      <w:pPr>
        <w:pStyle w:val="a0"/>
      </w:pPr>
      <w:r>
        <w:t>о</w:t>
      </w:r>
      <w:r w:rsidRPr="00CE6CE2">
        <w:t>тмечать</w:t>
      </w:r>
      <w:r w:rsidR="004A70AA">
        <w:t xml:space="preserve"> найденные</w:t>
      </w:r>
      <w:r w:rsidRPr="00CE6CE2">
        <w:t xml:space="preserve"> фрагменты для</w:t>
      </w:r>
      <w:r w:rsidR="004A70AA">
        <w:t xml:space="preserve"> экспорта;</w:t>
      </w:r>
    </w:p>
    <w:p w14:paraId="67E6B020" w14:textId="0380CBC6" w:rsidR="004A70AA" w:rsidRDefault="00CE6CE2" w:rsidP="00DF7A11">
      <w:pPr>
        <w:pStyle w:val="a0"/>
      </w:pPr>
      <w:r w:rsidRPr="00CE6CE2">
        <w:t>экспортировать результаты в выбранном формате.</w:t>
      </w:r>
    </w:p>
    <w:p w14:paraId="3EBD447A" w14:textId="44991085" w:rsidR="00295D9C" w:rsidRPr="00CB3A35" w:rsidRDefault="00295D9C" w:rsidP="00295D9C">
      <w:pPr>
        <w:pStyle w:val="2"/>
      </w:pPr>
      <w:r w:rsidRPr="00CB3A35">
        <w:t>Требования к видам обеспечения</w:t>
      </w:r>
      <w:bookmarkEnd w:id="21"/>
    </w:p>
    <w:p w14:paraId="13C97DA9" w14:textId="3C2E2F11" w:rsidR="00873FA2" w:rsidRPr="00CB3A35" w:rsidRDefault="00873FA2" w:rsidP="00873FA2">
      <w:r w:rsidRPr="00CB3A35">
        <w:t>В данном подразделе содержатся требования к видам обеспечения разработки.</w:t>
      </w:r>
    </w:p>
    <w:p w14:paraId="607098D9" w14:textId="67CE43B4" w:rsidR="00295D9C" w:rsidRPr="00CB3A35" w:rsidRDefault="00256697" w:rsidP="00256697">
      <w:pPr>
        <w:pStyle w:val="3"/>
      </w:pPr>
      <w:bookmarkStart w:id="22" w:name="_Toc181198619"/>
      <w:r w:rsidRPr="00CB3A35">
        <w:t>Требования к математическому обеспечению</w:t>
      </w:r>
      <w:bookmarkEnd w:id="22"/>
    </w:p>
    <w:p w14:paraId="53698392" w14:textId="1FF2E15A" w:rsidR="001F3341" w:rsidRPr="004D038B" w:rsidRDefault="00CB3A35" w:rsidP="004D038B">
      <w:r w:rsidRPr="00CB3A35">
        <w:t>Для реализации заявленных функций должны быть использованы следующие математические модели и алгоритмы цифровой обработки сигналов:</w:t>
      </w:r>
      <w:r w:rsidR="00A24D5F">
        <w:t xml:space="preserve"> </w:t>
      </w:r>
      <w:r w:rsidR="004D038B" w:rsidRPr="004D038B">
        <w:t>н</w:t>
      </w:r>
      <w:r w:rsidR="00A24D5F" w:rsidRPr="004D038B">
        <w:t xml:space="preserve">ормализация уровня громкости, фильтрация шумов, сегментация и анализ фонем, </w:t>
      </w:r>
      <w:r w:rsidR="004D038B" w:rsidRPr="004D038B">
        <w:t>поиск звуковых сочетаний.</w:t>
      </w:r>
    </w:p>
    <w:p w14:paraId="2B1FFEE1" w14:textId="09709FF1" w:rsidR="00256697" w:rsidRPr="004D038B" w:rsidRDefault="00256697" w:rsidP="00256697">
      <w:pPr>
        <w:pStyle w:val="3"/>
      </w:pPr>
      <w:bookmarkStart w:id="23" w:name="_Toc181198620"/>
      <w:r w:rsidRPr="004D038B">
        <w:lastRenderedPageBreak/>
        <w:t>Требования к информационному обеспечению</w:t>
      </w:r>
      <w:bookmarkEnd w:id="23"/>
    </w:p>
    <w:p w14:paraId="2EFAF8CE" w14:textId="443DD988" w:rsidR="00873FA2" w:rsidRPr="004D038B" w:rsidRDefault="00873FA2" w:rsidP="00873FA2">
      <w:r w:rsidRPr="004D038B">
        <w:t>В данном пункте содержатся требования к информационному обеспечению разработки.</w:t>
      </w:r>
    </w:p>
    <w:p w14:paraId="313B46E9" w14:textId="3B060D91" w:rsidR="00E208B0" w:rsidRPr="00A17240" w:rsidRDefault="001F61FC" w:rsidP="001F61FC">
      <w:pPr>
        <w:pStyle w:val="4"/>
      </w:pPr>
      <w:r w:rsidRPr="00A17240">
        <w:t>Требования к форматам хранения данных</w:t>
      </w:r>
    </w:p>
    <w:p w14:paraId="0A8C689B" w14:textId="26372A8F" w:rsidR="00873FA2" w:rsidRDefault="00A17240" w:rsidP="00873FA2">
      <w:r w:rsidRPr="00A17240">
        <w:t>Система должна обеспечивать импорт аудиофайлов в стандартных форматах несжатого аудио (WAV) и сжатого аудио с потерями и без потерь (MP3, AAC, FLAC)</w:t>
      </w:r>
      <w:r w:rsidR="00873FA2" w:rsidRPr="00A17240">
        <w:t xml:space="preserve">. </w:t>
      </w:r>
    </w:p>
    <w:p w14:paraId="542B3871" w14:textId="48E74DD2" w:rsidR="00C1672E" w:rsidRPr="00A17240" w:rsidRDefault="00C1672E" w:rsidP="00873FA2">
      <w:r w:rsidRPr="00C1672E">
        <w:t>Результаты анализа, включая фонетическую транскрипцию, список найденных сочетаний с временными метками и параметры сегментации, должны храниться в структурированных текстовых форматах</w:t>
      </w:r>
      <w:r>
        <w:t>.</w:t>
      </w:r>
    </w:p>
    <w:p w14:paraId="182D3338" w14:textId="68EFA90B" w:rsidR="001F61FC" w:rsidRPr="00C1672E" w:rsidRDefault="008239DB" w:rsidP="008239DB">
      <w:pPr>
        <w:pStyle w:val="4"/>
      </w:pPr>
      <w:r w:rsidRPr="00C1672E">
        <w:t>Требования к лингвистическому обеспечению</w:t>
      </w:r>
    </w:p>
    <w:p w14:paraId="186E7A30" w14:textId="2AE58DBD" w:rsidR="00873FA2" w:rsidRPr="00C1672E" w:rsidRDefault="00873FA2" w:rsidP="00873FA2">
      <w:r w:rsidRPr="00C1672E">
        <w:t xml:space="preserve">Информационная система должна обеспечивать полную поддержку русского языка, включая локализацию интерфейса, корректную обработку </w:t>
      </w:r>
      <w:r w:rsidR="001574A1">
        <w:t xml:space="preserve">аудио </w:t>
      </w:r>
      <w:r w:rsidRPr="00C1672E">
        <w:t>данных на русском языке, а также предоставление документации на русском языке.</w:t>
      </w:r>
    </w:p>
    <w:p w14:paraId="02ABA6DD" w14:textId="690215C8" w:rsidR="008239DB" w:rsidRPr="001574A1" w:rsidRDefault="004A0E13" w:rsidP="004A0E13">
      <w:pPr>
        <w:pStyle w:val="3"/>
      </w:pPr>
      <w:bookmarkStart w:id="24" w:name="_Toc181198621"/>
      <w:r w:rsidRPr="001574A1">
        <w:t>Требования к метрологическому обеспечению</w:t>
      </w:r>
      <w:bookmarkEnd w:id="24"/>
    </w:p>
    <w:p w14:paraId="29AA6081" w14:textId="0F7894F3" w:rsidR="00873FA2" w:rsidRPr="001574A1" w:rsidRDefault="00873FA2" w:rsidP="00873FA2">
      <w:r w:rsidRPr="001574A1">
        <w:t>Требования к метрологическому обеспечению не предъявляются.</w:t>
      </w:r>
    </w:p>
    <w:p w14:paraId="25230B1D" w14:textId="470EE874" w:rsidR="004A0E13" w:rsidRPr="004F3D00" w:rsidRDefault="004A0E13" w:rsidP="009730DA">
      <w:pPr>
        <w:pStyle w:val="3"/>
      </w:pPr>
      <w:bookmarkStart w:id="25" w:name="_Toc181198622"/>
      <w:r w:rsidRPr="004F3D00">
        <w:t>Требования к техническому обеспечению</w:t>
      </w:r>
      <w:bookmarkEnd w:id="25"/>
    </w:p>
    <w:p w14:paraId="4C1238B0" w14:textId="77777777" w:rsidR="00873FA2" w:rsidRPr="004F3D00" w:rsidRDefault="00873FA2" w:rsidP="00873FA2">
      <w:r w:rsidRPr="004F3D00">
        <w:t xml:space="preserve">Минимальные технические требования к запуску ИС включают следующие компоненты персонального компьютера: </w:t>
      </w:r>
    </w:p>
    <w:p w14:paraId="7215A182" w14:textId="7B014EE8" w:rsidR="00873FA2" w:rsidRPr="004F3D00" w:rsidRDefault="00873FA2" w:rsidP="00873FA2">
      <w:pPr>
        <w:pStyle w:val="a0"/>
      </w:pPr>
      <w:r w:rsidRPr="004F3D00">
        <w:t xml:space="preserve">процессор с частотой 2Ггц; </w:t>
      </w:r>
    </w:p>
    <w:p w14:paraId="42E1F5CE" w14:textId="2E5B3FC7" w:rsidR="00873FA2" w:rsidRPr="004F3D00" w:rsidRDefault="00873FA2" w:rsidP="00873FA2">
      <w:pPr>
        <w:pStyle w:val="a0"/>
      </w:pPr>
      <w:r w:rsidRPr="004F3D00">
        <w:t xml:space="preserve">ОЗУ </w:t>
      </w:r>
      <w:r w:rsidR="00347738" w:rsidRPr="004F3D00">
        <w:t>8</w:t>
      </w:r>
      <w:r w:rsidRPr="004F3D00">
        <w:t xml:space="preserve"> ГБ; </w:t>
      </w:r>
    </w:p>
    <w:p w14:paraId="719FCA28" w14:textId="77777777" w:rsidR="00873FA2" w:rsidRPr="004F3D00" w:rsidRDefault="00873FA2" w:rsidP="00873FA2">
      <w:pPr>
        <w:pStyle w:val="a0"/>
      </w:pPr>
      <w:r w:rsidRPr="004F3D00">
        <w:t xml:space="preserve">монитор; </w:t>
      </w:r>
    </w:p>
    <w:p w14:paraId="1A1B5712" w14:textId="77777777" w:rsidR="00873FA2" w:rsidRPr="004F3D00" w:rsidRDefault="00873FA2" w:rsidP="00873FA2">
      <w:pPr>
        <w:pStyle w:val="a0"/>
      </w:pPr>
      <w:r w:rsidRPr="004F3D00">
        <w:t xml:space="preserve">мышь или тачпад; </w:t>
      </w:r>
    </w:p>
    <w:p w14:paraId="25E80ECE" w14:textId="77777777" w:rsidR="00873FA2" w:rsidRPr="004F3D00" w:rsidRDefault="00873FA2" w:rsidP="00873FA2">
      <w:pPr>
        <w:pStyle w:val="a0"/>
      </w:pPr>
      <w:r w:rsidRPr="004F3D00">
        <w:t>клавиатура</w:t>
      </w:r>
      <w:r w:rsidRPr="004F3D00">
        <w:rPr>
          <w:lang w:val="en-US"/>
        </w:rPr>
        <w:t>;</w:t>
      </w:r>
    </w:p>
    <w:p w14:paraId="16015478" w14:textId="29ECC2FE" w:rsidR="00873FA2" w:rsidRPr="004F3D00" w:rsidRDefault="00873FA2" w:rsidP="00873FA2">
      <w:pPr>
        <w:pStyle w:val="a0"/>
      </w:pPr>
      <w:r w:rsidRPr="004F3D00">
        <w:t>операционная система Windows 11.</w:t>
      </w:r>
    </w:p>
    <w:p w14:paraId="48FA2DD2" w14:textId="2F3F901F" w:rsidR="009730DA" w:rsidRPr="0089192C" w:rsidRDefault="00645BED" w:rsidP="00645BED">
      <w:pPr>
        <w:pStyle w:val="2"/>
      </w:pPr>
      <w:bookmarkStart w:id="26" w:name="_Toc181198623"/>
      <w:r w:rsidRPr="0089192C">
        <w:t>Требования к надежности</w:t>
      </w:r>
      <w:bookmarkEnd w:id="26"/>
    </w:p>
    <w:p w14:paraId="50DDFA05" w14:textId="77777777" w:rsidR="00FB7C3E" w:rsidRPr="0089192C" w:rsidRDefault="00FB7C3E" w:rsidP="00FB7C3E">
      <w:r w:rsidRPr="0089192C">
        <w:rPr>
          <w:spacing w:val="2"/>
        </w:rPr>
        <w:t xml:space="preserve">Надежное функционирование ИС должно быть обеспечено </w:t>
      </w:r>
      <w:r w:rsidRPr="0089192C">
        <w:t>выполнением организационно-технических мероприятий, указанных ниже:</w:t>
      </w:r>
    </w:p>
    <w:p w14:paraId="6ECD6416" w14:textId="77777777" w:rsidR="00FB7C3E" w:rsidRPr="0089192C" w:rsidRDefault="00FB7C3E" w:rsidP="00FB7C3E">
      <w:pPr>
        <w:pStyle w:val="a0"/>
      </w:pPr>
      <w:r w:rsidRPr="0089192C">
        <w:t>организацией бесперебойного питания технических средств;</w:t>
      </w:r>
    </w:p>
    <w:p w14:paraId="58858AC4" w14:textId="77777777" w:rsidR="00FB7C3E" w:rsidRPr="0089192C" w:rsidRDefault="00FB7C3E" w:rsidP="00FB7C3E">
      <w:pPr>
        <w:pStyle w:val="a0"/>
      </w:pPr>
      <w:r w:rsidRPr="0089192C">
        <w:t>осуществлением контроля входных данных;</w:t>
      </w:r>
    </w:p>
    <w:p w14:paraId="75E63AA1" w14:textId="605E496E" w:rsidR="00FB7C3E" w:rsidRPr="0089192C" w:rsidRDefault="00FB7C3E" w:rsidP="008D20CC">
      <w:pPr>
        <w:pStyle w:val="a0"/>
      </w:pPr>
      <w:r w:rsidRPr="0089192C">
        <w:rPr>
          <w:spacing w:val="7"/>
        </w:rPr>
        <w:lastRenderedPageBreak/>
        <w:t xml:space="preserve">регулярным следованием рекомендациям Министерства труда и социального </w:t>
      </w:r>
      <w:r w:rsidRPr="0089192C">
        <w:rPr>
          <w:spacing w:val="2"/>
        </w:rPr>
        <w:t>развития РФ, изложенных в Постановлении от 23 июля 1998 г. «Об утверждении</w:t>
      </w:r>
      <w:r w:rsidRPr="0089192C">
        <w:rPr>
          <w:spacing w:val="2"/>
        </w:rPr>
        <w:br/>
        <w:t>межотраслевых типовых норм времени на работы по сервисному обслуживанию</w:t>
      </w:r>
      <w:r w:rsidRPr="0089192C">
        <w:rPr>
          <w:spacing w:val="2"/>
        </w:rPr>
        <w:br/>
      </w:r>
      <w:r w:rsidRPr="0089192C">
        <w:rPr>
          <w:spacing w:val="-2"/>
        </w:rPr>
        <w:t>ПЭВМ и оргтехники и сопровождению программных средств</w:t>
      </w:r>
      <w:r w:rsidR="00816EF1" w:rsidRPr="0089192C">
        <w:rPr>
          <w:spacing w:val="-2"/>
        </w:rPr>
        <w:t>»</w:t>
      </w:r>
      <w:r w:rsidRPr="0089192C">
        <w:t>.</w:t>
      </w:r>
    </w:p>
    <w:p w14:paraId="7F640B47" w14:textId="50F85A6D" w:rsidR="00645BED" w:rsidRPr="000E7F6E" w:rsidRDefault="00645BED" w:rsidP="00645BED">
      <w:pPr>
        <w:pStyle w:val="2"/>
      </w:pPr>
      <w:bookmarkStart w:id="27" w:name="_Toc181198624"/>
      <w:r w:rsidRPr="000E7F6E">
        <w:t>Требования к безопасности</w:t>
      </w:r>
      <w:bookmarkEnd w:id="27"/>
    </w:p>
    <w:p w14:paraId="0D9AD015" w14:textId="6CFC431E" w:rsidR="00710576" w:rsidRPr="000E7F6E" w:rsidRDefault="00710576" w:rsidP="00710576">
      <w:r w:rsidRPr="000E7F6E">
        <w:t xml:space="preserve">Безопасное функционирование программы должно обеспечиваться комплексом организационно-технических мер, соответствующих ГОСТ 51188–98 «Защита информации. Испытания программных средств на наличие компьютерных вирусов». </w:t>
      </w:r>
    </w:p>
    <w:p w14:paraId="1D962267" w14:textId="77777777" w:rsidR="0089192C" w:rsidRPr="000E7F6E" w:rsidRDefault="0089192C" w:rsidP="00710576">
      <w:r w:rsidRPr="000E7F6E">
        <w:t>Программа может работать с аудиозаписями, которые могут содержать персональные данные пользователей (голосовые сообщения, имена файлов, метаданные).</w:t>
      </w:r>
    </w:p>
    <w:p w14:paraId="508F1570" w14:textId="501224F5" w:rsidR="000E7F6E" w:rsidRPr="000E7F6E" w:rsidRDefault="000E7F6E" w:rsidP="000E7F6E">
      <w:r w:rsidRPr="000E7F6E">
        <w:t>Сбор и использование таких данных допускается исключительно для целей анализа и обработки речевых сигналов.</w:t>
      </w:r>
    </w:p>
    <w:p w14:paraId="07940BC3" w14:textId="7579AF06" w:rsidR="003D060F" w:rsidRPr="000E7F6E" w:rsidRDefault="000E7F6E" w:rsidP="000E7F6E">
      <w:r w:rsidRPr="000E7F6E">
        <w:t>Программа должна обеспечивать конфиденциальность информации, исключая её передачу третьим лицам без согласия пользователя.</w:t>
      </w:r>
    </w:p>
    <w:p w14:paraId="32C4A45D" w14:textId="6CFC431E" w:rsidR="007A3137" w:rsidRPr="009C7D66" w:rsidRDefault="007A3137" w:rsidP="007A3137">
      <w:pPr>
        <w:pStyle w:val="2"/>
      </w:pPr>
      <w:bookmarkStart w:id="28" w:name="_Toc181198625"/>
      <w:r w:rsidRPr="009C7D66">
        <w:t>Требования к патентной чистоте</w:t>
      </w:r>
      <w:bookmarkEnd w:id="28"/>
    </w:p>
    <w:p w14:paraId="60620E47" w14:textId="77777777" w:rsidR="009C7D66" w:rsidRPr="009C7D66" w:rsidRDefault="009C7D66" w:rsidP="009C7D66">
      <w:r w:rsidRPr="009C7D66">
        <w:t>Программа не должна использовать результаты интеллектуального труда сторонних субъектов и нарушать права третьих лиц в соответствии с частью четвёртой Гражданского кодекса Российской Федерации от 18.12.2006 № 230-ФЗ.</w:t>
      </w:r>
    </w:p>
    <w:p w14:paraId="2CCA9D99" w14:textId="77777777" w:rsidR="009C7D66" w:rsidRPr="009C7D66" w:rsidRDefault="009C7D66" w:rsidP="009C7D66">
      <w:r w:rsidRPr="009C7D66">
        <w:t>В случае использования внешних библиотек или сервисов необходимо:</w:t>
      </w:r>
    </w:p>
    <w:p w14:paraId="740CCE52" w14:textId="77777777" w:rsidR="009C7D66" w:rsidRPr="009C7D66" w:rsidRDefault="009C7D66" w:rsidP="009C7D66">
      <w:pPr>
        <w:pStyle w:val="a0"/>
      </w:pPr>
      <w:r w:rsidRPr="009C7D66">
        <w:t>применять их исключительно в рамках действующих лицензий или пользовательских соглашений;</w:t>
      </w:r>
    </w:p>
    <w:p w14:paraId="2A541487" w14:textId="77777777" w:rsidR="009C7D66" w:rsidRPr="009C7D66" w:rsidRDefault="009C7D66" w:rsidP="009C7D66">
      <w:pPr>
        <w:pStyle w:val="a0"/>
      </w:pPr>
      <w:r w:rsidRPr="009C7D66">
        <w:t>указывать авторство и условия использования в сопровождающей документации;</w:t>
      </w:r>
    </w:p>
    <w:p w14:paraId="76A458E1" w14:textId="77777777" w:rsidR="009C7D66" w:rsidRPr="009C7D66" w:rsidRDefault="009C7D66" w:rsidP="009C7D66">
      <w:pPr>
        <w:pStyle w:val="a0"/>
      </w:pPr>
      <w:r w:rsidRPr="009C7D66">
        <w:t>обеспечивать, чтобы использование данных решений не нарушало патентную чистоту разрабатываемого программного обеспечения.</w:t>
      </w:r>
    </w:p>
    <w:p w14:paraId="3BF80742" w14:textId="0BFF82FC" w:rsidR="003A546E" w:rsidRPr="00CA3112" w:rsidRDefault="003A546E" w:rsidP="003A546E">
      <w:pPr>
        <w:pStyle w:val="2"/>
      </w:pPr>
      <w:bookmarkStart w:id="29" w:name="_Toc181198626"/>
      <w:r w:rsidRPr="00CA3112">
        <w:t>Требования к перспективам развития</w:t>
      </w:r>
      <w:bookmarkEnd w:id="29"/>
    </w:p>
    <w:p w14:paraId="5E4D561E" w14:textId="77777777" w:rsidR="00CA3112" w:rsidRPr="00CA3112" w:rsidRDefault="00CA3112" w:rsidP="00CA3112">
      <w:r w:rsidRPr="00CA3112">
        <w:t>Программа может иметь следующие направления дальнейшего развития:</w:t>
      </w:r>
    </w:p>
    <w:p w14:paraId="57EDAB44" w14:textId="77777777" w:rsidR="00CA3112" w:rsidRPr="00CA3112" w:rsidRDefault="00CA3112" w:rsidP="00CA3112">
      <w:pPr>
        <w:pStyle w:val="a0"/>
      </w:pPr>
      <w:r w:rsidRPr="00CA3112">
        <w:t>расширение функционала за счёт внедрения методов машинного обучения и нейронных сетей для автоматической классификации речевых сигналов;</w:t>
      </w:r>
    </w:p>
    <w:p w14:paraId="53D03EE5" w14:textId="26207848" w:rsidR="00CA3112" w:rsidRPr="00CA3112" w:rsidRDefault="00CA3112" w:rsidP="00CA3112">
      <w:pPr>
        <w:pStyle w:val="a0"/>
      </w:pPr>
      <w:r w:rsidRPr="00CA3112">
        <w:t>интеграция с системами автоматического распознавания речи;</w:t>
      </w:r>
    </w:p>
    <w:p w14:paraId="4D09ACD9" w14:textId="58A196AF" w:rsidR="00CA3112" w:rsidRPr="00CA3112" w:rsidRDefault="00CA3112" w:rsidP="00CA3112">
      <w:pPr>
        <w:pStyle w:val="a0"/>
      </w:pPr>
      <w:r w:rsidRPr="00CA3112">
        <w:t>разработка мобильной версии приложения для Android и iOS;</w:t>
      </w:r>
    </w:p>
    <w:p w14:paraId="26A0D5D9" w14:textId="3B7DED25" w:rsidR="003D060F" w:rsidRPr="00CA3112" w:rsidRDefault="00CA3112" w:rsidP="00CA3112">
      <w:pPr>
        <w:pStyle w:val="a0"/>
      </w:pPr>
      <w:r w:rsidRPr="00CA3112">
        <w:t>расширение перечня поддерживаемых форматов аудио и отчётности.</w:t>
      </w:r>
    </w:p>
    <w:p w14:paraId="7B2062F0" w14:textId="54ECF06C" w:rsidR="00127A5A" w:rsidRPr="004671B8" w:rsidRDefault="00127A5A" w:rsidP="00127A5A">
      <w:pPr>
        <w:pStyle w:val="1"/>
      </w:pPr>
      <w:bookmarkStart w:id="30" w:name="_Toc181198627"/>
      <w:r w:rsidRPr="004671B8">
        <w:lastRenderedPageBreak/>
        <w:t>Состав и содержание работ</w:t>
      </w:r>
      <w:bookmarkEnd w:id="30"/>
    </w:p>
    <w:p w14:paraId="4D6F0E04" w14:textId="21F917FB" w:rsidR="00C70AD5" w:rsidRPr="004671B8" w:rsidRDefault="00C70AD5" w:rsidP="00C70AD5">
      <w:r w:rsidRPr="004671B8">
        <w:t>В рамках разработки программного продукта в соответствии с настоящим документом необходимо выполнить перечень работ, представленных в таблице 1.</w:t>
      </w:r>
    </w:p>
    <w:p w14:paraId="38799A00" w14:textId="77777777" w:rsidR="00C70AD5" w:rsidRPr="004671B8" w:rsidRDefault="00C70AD5" w:rsidP="00C70AD5">
      <w:pPr>
        <w:pStyle w:val="vgutTableName"/>
      </w:pPr>
      <w:r w:rsidRPr="004671B8">
        <w:t>Таблица 1 – Состав и содержание работ</w:t>
      </w:r>
    </w:p>
    <w:tbl>
      <w:tblPr>
        <w:tblStyle w:val="ac"/>
        <w:tblW w:w="10201" w:type="dxa"/>
        <w:tblLayout w:type="fixed"/>
        <w:tblLook w:val="04A0" w:firstRow="1" w:lastRow="0" w:firstColumn="1" w:lastColumn="0" w:noHBand="0" w:noVBand="1"/>
      </w:tblPr>
      <w:tblGrid>
        <w:gridCol w:w="766"/>
        <w:gridCol w:w="2490"/>
        <w:gridCol w:w="1701"/>
        <w:gridCol w:w="2835"/>
        <w:gridCol w:w="2409"/>
      </w:tblGrid>
      <w:tr w:rsidR="005C749B" w:rsidRPr="004671B8" w14:paraId="3E4E82C1" w14:textId="77777777" w:rsidTr="005C7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6" w:type="dxa"/>
          </w:tcPr>
          <w:p w14:paraId="2C15D714" w14:textId="09A0E25B" w:rsidR="00C70AD5" w:rsidRPr="004671B8" w:rsidRDefault="00C70AD5" w:rsidP="0002720A">
            <w:pPr>
              <w:pStyle w:val="vgutTableText"/>
            </w:pPr>
            <w:r w:rsidRPr="004671B8">
              <w:t>№ этапа</w:t>
            </w:r>
          </w:p>
        </w:tc>
        <w:tc>
          <w:tcPr>
            <w:tcW w:w="2490" w:type="dxa"/>
          </w:tcPr>
          <w:p w14:paraId="5CE8F561" w14:textId="528D9353" w:rsidR="00C70AD5" w:rsidRPr="004671B8" w:rsidRDefault="00C70AD5" w:rsidP="0002720A">
            <w:pPr>
              <w:pStyle w:val="vgutTableText"/>
            </w:pPr>
            <w:r w:rsidRPr="004671B8">
              <w:t>Наименование этапа</w:t>
            </w:r>
          </w:p>
        </w:tc>
        <w:tc>
          <w:tcPr>
            <w:tcW w:w="1701" w:type="dxa"/>
          </w:tcPr>
          <w:p w14:paraId="701A5F47" w14:textId="3B79E8D2" w:rsidR="00C70AD5" w:rsidRPr="004671B8" w:rsidRDefault="00C70AD5" w:rsidP="0002720A">
            <w:pPr>
              <w:pStyle w:val="vgutTableText"/>
            </w:pPr>
            <w:r w:rsidRPr="004671B8">
              <w:t>Длительность</w:t>
            </w:r>
          </w:p>
        </w:tc>
        <w:tc>
          <w:tcPr>
            <w:tcW w:w="2835" w:type="dxa"/>
          </w:tcPr>
          <w:p w14:paraId="3EC62D37" w14:textId="5859C10A" w:rsidR="00C70AD5" w:rsidRPr="004671B8" w:rsidRDefault="00C70AD5" w:rsidP="0002720A">
            <w:pPr>
              <w:pStyle w:val="vgutTableText"/>
            </w:pPr>
            <w:r w:rsidRPr="004671B8">
              <w:t>Состав работ</w:t>
            </w:r>
          </w:p>
        </w:tc>
        <w:tc>
          <w:tcPr>
            <w:tcW w:w="2409" w:type="dxa"/>
          </w:tcPr>
          <w:p w14:paraId="53C16BB9" w14:textId="340A7467" w:rsidR="00C70AD5" w:rsidRPr="004671B8" w:rsidRDefault="00C70AD5" w:rsidP="0002720A">
            <w:pPr>
              <w:pStyle w:val="vgutTableText"/>
            </w:pPr>
            <w:r w:rsidRPr="004671B8">
              <w:t>Результат</w:t>
            </w:r>
          </w:p>
        </w:tc>
      </w:tr>
      <w:tr w:rsidR="005C749B" w:rsidRPr="004671B8" w14:paraId="570C3E36" w14:textId="77777777" w:rsidTr="005C749B">
        <w:tc>
          <w:tcPr>
            <w:tcW w:w="766" w:type="dxa"/>
          </w:tcPr>
          <w:p w14:paraId="0038DE3F" w14:textId="3523559C" w:rsidR="00C70AD5" w:rsidRPr="004671B8" w:rsidRDefault="005C749B" w:rsidP="0002720A">
            <w:pPr>
              <w:pStyle w:val="vgutTableText"/>
            </w:pPr>
            <w:r w:rsidRPr="004671B8">
              <w:t>1</w:t>
            </w:r>
          </w:p>
        </w:tc>
        <w:tc>
          <w:tcPr>
            <w:tcW w:w="2490" w:type="dxa"/>
          </w:tcPr>
          <w:p w14:paraId="20B2CAE4" w14:textId="485150A3" w:rsidR="00C70AD5" w:rsidRPr="004671B8" w:rsidRDefault="00C70AD5" w:rsidP="0002720A">
            <w:pPr>
              <w:pStyle w:val="vgutTableText"/>
            </w:pPr>
            <w:r w:rsidRPr="004671B8">
              <w:t>Изучение предметной области и аналогов</w:t>
            </w:r>
          </w:p>
        </w:tc>
        <w:tc>
          <w:tcPr>
            <w:tcW w:w="1701" w:type="dxa"/>
          </w:tcPr>
          <w:p w14:paraId="061E428F" w14:textId="728F5F5E" w:rsidR="00C70AD5" w:rsidRPr="004671B8" w:rsidRDefault="00C70AD5" w:rsidP="0002720A">
            <w:pPr>
              <w:pStyle w:val="vgutTableText"/>
            </w:pPr>
            <w:r w:rsidRPr="004671B8">
              <w:t>1 неделя</w:t>
            </w:r>
          </w:p>
        </w:tc>
        <w:tc>
          <w:tcPr>
            <w:tcW w:w="2835" w:type="dxa"/>
          </w:tcPr>
          <w:p w14:paraId="51EC0C83" w14:textId="02CF7420" w:rsidR="00C70AD5" w:rsidRPr="004671B8" w:rsidRDefault="007820ED" w:rsidP="0002720A">
            <w:pPr>
              <w:pStyle w:val="vgutTableText"/>
            </w:pPr>
            <w:r w:rsidRPr="007820ED">
              <w:t>Анализ предметной области, изучение существующих программ для анализа и обработки речи, выявление их достоинств и недостатков</w:t>
            </w:r>
          </w:p>
        </w:tc>
        <w:tc>
          <w:tcPr>
            <w:tcW w:w="2409" w:type="dxa"/>
          </w:tcPr>
          <w:p w14:paraId="67A8F001" w14:textId="53356AE5" w:rsidR="00C70AD5" w:rsidRPr="004671B8" w:rsidRDefault="004D041E" w:rsidP="0002720A">
            <w:pPr>
              <w:pStyle w:val="vgutTableText"/>
            </w:pPr>
            <w:r w:rsidRPr="004D041E">
              <w:t>Сформировано представление о функционале будущей программы</w:t>
            </w:r>
          </w:p>
        </w:tc>
      </w:tr>
      <w:tr w:rsidR="005C749B" w:rsidRPr="004671B8" w14:paraId="765A5A47" w14:textId="77777777" w:rsidTr="005C749B">
        <w:tc>
          <w:tcPr>
            <w:tcW w:w="766" w:type="dxa"/>
          </w:tcPr>
          <w:p w14:paraId="0BBB9462" w14:textId="104D6ECF" w:rsidR="00C70AD5" w:rsidRPr="004671B8" w:rsidRDefault="005C749B" w:rsidP="0002720A">
            <w:pPr>
              <w:pStyle w:val="vgutTableText"/>
            </w:pPr>
            <w:r w:rsidRPr="004671B8">
              <w:t>2</w:t>
            </w:r>
          </w:p>
        </w:tc>
        <w:tc>
          <w:tcPr>
            <w:tcW w:w="2490" w:type="dxa"/>
          </w:tcPr>
          <w:p w14:paraId="36382342" w14:textId="65E03A66" w:rsidR="00C70AD5" w:rsidRPr="004671B8" w:rsidRDefault="005C749B" w:rsidP="0002720A">
            <w:pPr>
              <w:pStyle w:val="vgutTableText"/>
            </w:pPr>
            <w:r w:rsidRPr="004671B8">
              <w:t>Составление Технического задания</w:t>
            </w:r>
          </w:p>
        </w:tc>
        <w:tc>
          <w:tcPr>
            <w:tcW w:w="1701" w:type="dxa"/>
          </w:tcPr>
          <w:p w14:paraId="22AD6289" w14:textId="52DE63F8" w:rsidR="00C70AD5" w:rsidRPr="004671B8" w:rsidRDefault="00C70AD5" w:rsidP="0002720A">
            <w:pPr>
              <w:pStyle w:val="vgutTableText"/>
            </w:pPr>
            <w:r w:rsidRPr="004671B8">
              <w:t>1 неделя</w:t>
            </w:r>
          </w:p>
        </w:tc>
        <w:tc>
          <w:tcPr>
            <w:tcW w:w="2835" w:type="dxa"/>
          </w:tcPr>
          <w:p w14:paraId="70A9E727" w14:textId="6245D727" w:rsidR="00C70AD5" w:rsidRPr="004671B8" w:rsidRDefault="004D041E" w:rsidP="0002720A">
            <w:pPr>
              <w:pStyle w:val="vgutTableText"/>
            </w:pPr>
            <w:r w:rsidRPr="004D041E">
              <w:t>Разработка и утверждение ТЗ, определение требований к функционалу и интерфейсу</w:t>
            </w:r>
          </w:p>
        </w:tc>
        <w:tc>
          <w:tcPr>
            <w:tcW w:w="2409" w:type="dxa"/>
          </w:tcPr>
          <w:p w14:paraId="4115A4A6" w14:textId="462B25FF" w:rsidR="00C70AD5" w:rsidRPr="004671B8" w:rsidRDefault="004D041E" w:rsidP="0002720A">
            <w:pPr>
              <w:pStyle w:val="vgutTableText"/>
            </w:pPr>
            <w:r w:rsidRPr="004D041E">
              <w:t>Утверждённое техническое задание</w:t>
            </w:r>
          </w:p>
        </w:tc>
      </w:tr>
      <w:tr w:rsidR="005C749B" w:rsidRPr="004671B8" w14:paraId="50EE4F50" w14:textId="77777777" w:rsidTr="005C749B">
        <w:tc>
          <w:tcPr>
            <w:tcW w:w="766" w:type="dxa"/>
          </w:tcPr>
          <w:p w14:paraId="03465E2B" w14:textId="02B2B97F" w:rsidR="00C70AD5" w:rsidRPr="004671B8" w:rsidRDefault="005C749B" w:rsidP="0002720A">
            <w:pPr>
              <w:pStyle w:val="vgutTableText"/>
            </w:pPr>
            <w:r w:rsidRPr="004671B8">
              <w:t>3</w:t>
            </w:r>
          </w:p>
        </w:tc>
        <w:tc>
          <w:tcPr>
            <w:tcW w:w="2490" w:type="dxa"/>
          </w:tcPr>
          <w:p w14:paraId="3D973B36" w14:textId="23E50608" w:rsidR="00C70AD5" w:rsidRPr="004671B8" w:rsidRDefault="00C70AD5" w:rsidP="0002720A">
            <w:pPr>
              <w:pStyle w:val="vgutTableText"/>
            </w:pPr>
            <w:r w:rsidRPr="004671B8">
              <w:t>Проектирование</w:t>
            </w:r>
          </w:p>
        </w:tc>
        <w:tc>
          <w:tcPr>
            <w:tcW w:w="1701" w:type="dxa"/>
          </w:tcPr>
          <w:p w14:paraId="6DC76B2C" w14:textId="3770EF2E" w:rsidR="00C70AD5" w:rsidRPr="004671B8" w:rsidRDefault="004D041E" w:rsidP="0002720A">
            <w:pPr>
              <w:pStyle w:val="vgutTableText"/>
            </w:pPr>
            <w:r>
              <w:t>2</w:t>
            </w:r>
            <w:r w:rsidR="00C70AD5" w:rsidRPr="004671B8">
              <w:t xml:space="preserve"> недели</w:t>
            </w:r>
          </w:p>
        </w:tc>
        <w:tc>
          <w:tcPr>
            <w:tcW w:w="2835" w:type="dxa"/>
          </w:tcPr>
          <w:p w14:paraId="16675EB0" w14:textId="3E76CA83" w:rsidR="00C70AD5" w:rsidRPr="004671B8" w:rsidRDefault="00BF5459" w:rsidP="0002720A">
            <w:pPr>
              <w:pStyle w:val="vgutTableText"/>
            </w:pPr>
            <w:r w:rsidRPr="00BF5459">
              <w:t>Разработка архитектуры приложения, описание алгоритмов анализа речи, подготовка макетов интерфейса</w:t>
            </w:r>
          </w:p>
        </w:tc>
        <w:tc>
          <w:tcPr>
            <w:tcW w:w="2409" w:type="dxa"/>
          </w:tcPr>
          <w:p w14:paraId="16A84867" w14:textId="41523546" w:rsidR="00C70AD5" w:rsidRPr="004671B8" w:rsidRDefault="00BF5459" w:rsidP="0002720A">
            <w:pPr>
              <w:pStyle w:val="vgutTableText"/>
            </w:pPr>
            <w:r w:rsidRPr="00BF5459">
              <w:t>Спроектированная структура ПО и макеты интерфейса</w:t>
            </w:r>
          </w:p>
        </w:tc>
      </w:tr>
      <w:tr w:rsidR="00C70AD5" w:rsidRPr="004671B8" w14:paraId="240F0B09" w14:textId="77777777" w:rsidTr="005C749B">
        <w:tc>
          <w:tcPr>
            <w:tcW w:w="766" w:type="dxa"/>
          </w:tcPr>
          <w:p w14:paraId="02ADCE85" w14:textId="40AC475C" w:rsidR="00C70AD5" w:rsidRPr="004671B8" w:rsidRDefault="005C749B" w:rsidP="0002720A">
            <w:pPr>
              <w:pStyle w:val="vgutTableText"/>
            </w:pPr>
            <w:r w:rsidRPr="004671B8">
              <w:t>4</w:t>
            </w:r>
          </w:p>
        </w:tc>
        <w:tc>
          <w:tcPr>
            <w:tcW w:w="2490" w:type="dxa"/>
          </w:tcPr>
          <w:p w14:paraId="60D87CBC" w14:textId="304DA45A" w:rsidR="00C70AD5" w:rsidRPr="004671B8" w:rsidRDefault="00C157CA" w:rsidP="0002720A">
            <w:pPr>
              <w:pStyle w:val="vgutTableText"/>
            </w:pPr>
            <w:r w:rsidRPr="00C157CA">
              <w:t>Реализация программного обеспечения</w:t>
            </w:r>
          </w:p>
        </w:tc>
        <w:tc>
          <w:tcPr>
            <w:tcW w:w="1701" w:type="dxa"/>
          </w:tcPr>
          <w:p w14:paraId="6C362FE2" w14:textId="58DEF3AE" w:rsidR="00C70AD5" w:rsidRPr="004671B8" w:rsidRDefault="00C157CA" w:rsidP="0002720A">
            <w:pPr>
              <w:pStyle w:val="vgutTableText"/>
            </w:pPr>
            <w:r>
              <w:t>5</w:t>
            </w:r>
            <w:r w:rsidR="00BF5459">
              <w:t xml:space="preserve"> недел</w:t>
            </w:r>
            <w:r>
              <w:t>ь</w:t>
            </w:r>
          </w:p>
        </w:tc>
        <w:tc>
          <w:tcPr>
            <w:tcW w:w="2835" w:type="dxa"/>
          </w:tcPr>
          <w:p w14:paraId="75D7DE0B" w14:textId="4329384C" w:rsidR="00C70AD5" w:rsidRPr="004671B8" w:rsidRDefault="00C157CA" w:rsidP="0002720A">
            <w:pPr>
              <w:pStyle w:val="vgutTableText"/>
            </w:pPr>
            <w:r w:rsidRPr="00C157CA">
              <w:t>Написание исходного кода программы, реализация функций импорта аудио, спектрального анализа и поиска звуковых сочетаний</w:t>
            </w:r>
          </w:p>
        </w:tc>
        <w:tc>
          <w:tcPr>
            <w:tcW w:w="2409" w:type="dxa"/>
          </w:tcPr>
          <w:p w14:paraId="756E5064" w14:textId="35309C73" w:rsidR="00C70AD5" w:rsidRPr="004671B8" w:rsidRDefault="00C157CA" w:rsidP="0002720A">
            <w:pPr>
              <w:pStyle w:val="vgutTableText"/>
            </w:pPr>
            <w:r>
              <w:t>Р</w:t>
            </w:r>
            <w:r w:rsidRPr="00C157CA">
              <w:t>абочий прототип программы</w:t>
            </w:r>
          </w:p>
        </w:tc>
      </w:tr>
      <w:tr w:rsidR="00C70AD5" w:rsidRPr="004671B8" w14:paraId="34B1E48E" w14:textId="77777777" w:rsidTr="005C749B">
        <w:tc>
          <w:tcPr>
            <w:tcW w:w="766" w:type="dxa"/>
          </w:tcPr>
          <w:p w14:paraId="20B381EB" w14:textId="58E9CEE8" w:rsidR="00C70AD5" w:rsidRPr="004671B8" w:rsidRDefault="005C749B" w:rsidP="0002720A">
            <w:pPr>
              <w:pStyle w:val="vgutTableText"/>
            </w:pPr>
            <w:r w:rsidRPr="004671B8">
              <w:t>5</w:t>
            </w:r>
          </w:p>
        </w:tc>
        <w:tc>
          <w:tcPr>
            <w:tcW w:w="2490" w:type="dxa"/>
          </w:tcPr>
          <w:p w14:paraId="218BCB55" w14:textId="7C5562E1" w:rsidR="00C70AD5" w:rsidRPr="004671B8" w:rsidRDefault="00C70AD5" w:rsidP="0002720A">
            <w:pPr>
              <w:pStyle w:val="vgutTableText"/>
            </w:pPr>
            <w:r w:rsidRPr="004671B8">
              <w:t>Тестирование программы </w:t>
            </w:r>
          </w:p>
        </w:tc>
        <w:tc>
          <w:tcPr>
            <w:tcW w:w="1701" w:type="dxa"/>
          </w:tcPr>
          <w:p w14:paraId="0B044B7E" w14:textId="39A7C661" w:rsidR="00C70AD5" w:rsidRPr="004671B8" w:rsidRDefault="00C157CA" w:rsidP="0002720A">
            <w:pPr>
              <w:pStyle w:val="vgutTableText"/>
            </w:pPr>
            <w:r>
              <w:t>1</w:t>
            </w:r>
            <w:r w:rsidR="00C70AD5" w:rsidRPr="004671B8">
              <w:t xml:space="preserve"> недел</w:t>
            </w:r>
            <w:r>
              <w:t>я</w:t>
            </w:r>
          </w:p>
        </w:tc>
        <w:tc>
          <w:tcPr>
            <w:tcW w:w="2835" w:type="dxa"/>
          </w:tcPr>
          <w:p w14:paraId="3ED0E72B" w14:textId="5B96C6F2" w:rsidR="00C70AD5" w:rsidRPr="004671B8" w:rsidRDefault="00FD4B1C" w:rsidP="0002720A">
            <w:pPr>
              <w:pStyle w:val="vgutTableText"/>
            </w:pPr>
            <w:r>
              <w:t>П</w:t>
            </w:r>
            <w:r w:rsidRPr="00FD4B1C">
              <w:t>роведение функционального тестирования, выявление ошибок и недоработок</w:t>
            </w:r>
          </w:p>
        </w:tc>
        <w:tc>
          <w:tcPr>
            <w:tcW w:w="2409" w:type="dxa"/>
          </w:tcPr>
          <w:p w14:paraId="6F413C44" w14:textId="6C7406CB" w:rsidR="00C70AD5" w:rsidRPr="004671B8" w:rsidRDefault="00FD4B1C" w:rsidP="0002720A">
            <w:pPr>
              <w:pStyle w:val="vgutTableText"/>
            </w:pPr>
            <w:r w:rsidRPr="00FD4B1C">
              <w:t>Список ошибок и предложений по доработке</w:t>
            </w:r>
          </w:p>
        </w:tc>
      </w:tr>
      <w:tr w:rsidR="00C70AD5" w:rsidRPr="004671B8" w14:paraId="7F95A406" w14:textId="77777777" w:rsidTr="005C749B">
        <w:tc>
          <w:tcPr>
            <w:tcW w:w="766" w:type="dxa"/>
          </w:tcPr>
          <w:p w14:paraId="42550801" w14:textId="2DD63FC7" w:rsidR="00C70AD5" w:rsidRPr="004671B8" w:rsidRDefault="005C749B" w:rsidP="0002720A">
            <w:pPr>
              <w:pStyle w:val="vgutTableText"/>
            </w:pPr>
            <w:r w:rsidRPr="004671B8">
              <w:t>6</w:t>
            </w:r>
          </w:p>
        </w:tc>
        <w:tc>
          <w:tcPr>
            <w:tcW w:w="2490" w:type="dxa"/>
          </w:tcPr>
          <w:p w14:paraId="5320DED6" w14:textId="6D4BF143" w:rsidR="00C70AD5" w:rsidRPr="004671B8" w:rsidRDefault="00C70AD5" w:rsidP="0002720A">
            <w:pPr>
              <w:pStyle w:val="vgutTableText"/>
            </w:pPr>
            <w:r w:rsidRPr="004671B8">
              <w:t>Доработка программы </w:t>
            </w:r>
          </w:p>
        </w:tc>
        <w:tc>
          <w:tcPr>
            <w:tcW w:w="1701" w:type="dxa"/>
          </w:tcPr>
          <w:p w14:paraId="2F1194BB" w14:textId="44B68EE1" w:rsidR="00C70AD5" w:rsidRPr="004671B8" w:rsidRDefault="00FD4B1C" w:rsidP="0002720A">
            <w:pPr>
              <w:pStyle w:val="vgutTableText"/>
            </w:pPr>
            <w:r>
              <w:t>2</w:t>
            </w:r>
            <w:r w:rsidR="00C70AD5" w:rsidRPr="004671B8">
              <w:t xml:space="preserve"> недели </w:t>
            </w:r>
          </w:p>
        </w:tc>
        <w:tc>
          <w:tcPr>
            <w:tcW w:w="2835" w:type="dxa"/>
          </w:tcPr>
          <w:p w14:paraId="50838D5E" w14:textId="6CC88649" w:rsidR="00C70AD5" w:rsidRPr="004671B8" w:rsidRDefault="00FD4B1C" w:rsidP="0002720A">
            <w:pPr>
              <w:pStyle w:val="vgutTableText"/>
            </w:pPr>
            <w:r w:rsidRPr="00FD4B1C">
              <w:t>Исправление выявленных ошибок, оптимизация работы интерфейса и алгоритмов</w:t>
            </w:r>
          </w:p>
        </w:tc>
        <w:tc>
          <w:tcPr>
            <w:tcW w:w="2409" w:type="dxa"/>
          </w:tcPr>
          <w:p w14:paraId="61D33B45" w14:textId="3626577E" w:rsidR="00C70AD5" w:rsidRPr="004671B8" w:rsidRDefault="004F17FD" w:rsidP="0002720A">
            <w:pPr>
              <w:pStyle w:val="vgutTableText"/>
            </w:pPr>
            <w:r w:rsidRPr="004F17FD">
              <w:t>Исправленная версия программы</w:t>
            </w:r>
          </w:p>
        </w:tc>
      </w:tr>
      <w:tr w:rsidR="000C36AE" w:rsidRPr="004671B8" w14:paraId="2D62D645" w14:textId="77777777" w:rsidTr="005C749B">
        <w:tc>
          <w:tcPr>
            <w:tcW w:w="766" w:type="dxa"/>
          </w:tcPr>
          <w:p w14:paraId="0885E8A5" w14:textId="220E99AE" w:rsidR="000C36AE" w:rsidRPr="004671B8" w:rsidRDefault="000C36AE" w:rsidP="0002720A">
            <w:pPr>
              <w:pStyle w:val="vgutTableText"/>
              <w:rPr>
                <w:lang w:val="en-US"/>
              </w:rPr>
            </w:pPr>
            <w:r w:rsidRPr="004671B8">
              <w:rPr>
                <w:lang w:val="en-US"/>
              </w:rPr>
              <w:t>7</w:t>
            </w:r>
          </w:p>
        </w:tc>
        <w:tc>
          <w:tcPr>
            <w:tcW w:w="2490" w:type="dxa"/>
          </w:tcPr>
          <w:p w14:paraId="143AC3E2" w14:textId="1C882565" w:rsidR="000C36AE" w:rsidRPr="004671B8" w:rsidRDefault="000C36AE" w:rsidP="0002720A">
            <w:pPr>
              <w:pStyle w:val="vgutTableText"/>
            </w:pPr>
            <w:r w:rsidRPr="004671B8">
              <w:t>Составление отчетной документации</w:t>
            </w:r>
          </w:p>
        </w:tc>
        <w:tc>
          <w:tcPr>
            <w:tcW w:w="1701" w:type="dxa"/>
          </w:tcPr>
          <w:p w14:paraId="2D796296" w14:textId="4D54C7F9" w:rsidR="000C36AE" w:rsidRPr="004671B8" w:rsidRDefault="004F17FD" w:rsidP="0002720A">
            <w:pPr>
              <w:pStyle w:val="vgutTableText"/>
            </w:pPr>
            <w:r>
              <w:t>1</w:t>
            </w:r>
            <w:r w:rsidR="000C36AE" w:rsidRPr="004671B8">
              <w:t xml:space="preserve"> недел</w:t>
            </w:r>
            <w:r>
              <w:t>я</w:t>
            </w:r>
          </w:p>
        </w:tc>
        <w:tc>
          <w:tcPr>
            <w:tcW w:w="2835" w:type="dxa"/>
          </w:tcPr>
          <w:p w14:paraId="24C7D1C9" w14:textId="48888C00" w:rsidR="000C36AE" w:rsidRPr="004671B8" w:rsidRDefault="000C36AE" w:rsidP="0002720A">
            <w:pPr>
              <w:pStyle w:val="vgutTableText"/>
            </w:pPr>
            <w:r w:rsidRPr="004671B8">
              <w:t xml:space="preserve">В ходе работ происходит разработка и утверждение отчетной документации </w:t>
            </w:r>
          </w:p>
        </w:tc>
        <w:tc>
          <w:tcPr>
            <w:tcW w:w="2409" w:type="dxa"/>
          </w:tcPr>
          <w:p w14:paraId="20C7D5D3" w14:textId="65F7B4E1" w:rsidR="000C36AE" w:rsidRPr="004671B8" w:rsidRDefault="00FD499E" w:rsidP="0002720A">
            <w:pPr>
              <w:pStyle w:val="vgutTableText"/>
            </w:pPr>
            <w:r w:rsidRPr="00FD499E">
              <w:t>Готовая отчётная документация</w:t>
            </w:r>
          </w:p>
        </w:tc>
      </w:tr>
      <w:tr w:rsidR="000C36AE" w:rsidRPr="00004079" w14:paraId="159AD04D" w14:textId="77777777" w:rsidTr="005C749B">
        <w:tc>
          <w:tcPr>
            <w:tcW w:w="766" w:type="dxa"/>
          </w:tcPr>
          <w:p w14:paraId="66205FB1" w14:textId="6F35CF18" w:rsidR="000C36AE" w:rsidRPr="004671B8" w:rsidRDefault="000C36AE" w:rsidP="000C36AE">
            <w:pPr>
              <w:pStyle w:val="vgutTableText"/>
            </w:pPr>
            <w:r w:rsidRPr="004671B8">
              <w:lastRenderedPageBreak/>
              <w:t>8</w:t>
            </w:r>
          </w:p>
        </w:tc>
        <w:tc>
          <w:tcPr>
            <w:tcW w:w="2490" w:type="dxa"/>
          </w:tcPr>
          <w:p w14:paraId="0303EC0F" w14:textId="09434A3E" w:rsidR="000C36AE" w:rsidRPr="004671B8" w:rsidRDefault="000C36AE" w:rsidP="000C36AE">
            <w:pPr>
              <w:pStyle w:val="vgutTableText"/>
            </w:pPr>
            <w:r w:rsidRPr="004671B8">
              <w:t>Прием</w:t>
            </w:r>
            <w:r w:rsidR="00694C5E" w:rsidRPr="004671B8">
              <w:t>н</w:t>
            </w:r>
            <w:r w:rsidRPr="004671B8">
              <w:t>о-сдаточные испытания</w:t>
            </w:r>
          </w:p>
        </w:tc>
        <w:tc>
          <w:tcPr>
            <w:tcW w:w="1701" w:type="dxa"/>
          </w:tcPr>
          <w:p w14:paraId="4883BE5C" w14:textId="640CB850" w:rsidR="000C36AE" w:rsidRPr="004671B8" w:rsidRDefault="000C36AE" w:rsidP="000C36AE">
            <w:pPr>
              <w:pStyle w:val="vgutTableText"/>
            </w:pPr>
            <w:r w:rsidRPr="004671B8">
              <w:t>1 неделя</w:t>
            </w:r>
          </w:p>
        </w:tc>
        <w:tc>
          <w:tcPr>
            <w:tcW w:w="2835" w:type="dxa"/>
          </w:tcPr>
          <w:p w14:paraId="012AB123" w14:textId="16C4F4FE" w:rsidR="000C36AE" w:rsidRPr="004671B8" w:rsidRDefault="00FD499E" w:rsidP="000C36AE">
            <w:pPr>
              <w:pStyle w:val="vgutTableText"/>
            </w:pPr>
            <w:r w:rsidRPr="00FD499E">
              <w:t>Представление программы и документации комиссии, внесение результатов испытаний в ведомость</w:t>
            </w:r>
          </w:p>
        </w:tc>
        <w:tc>
          <w:tcPr>
            <w:tcW w:w="2409" w:type="dxa"/>
          </w:tcPr>
          <w:p w14:paraId="5DDA2A6F" w14:textId="1F78BAB5" w:rsidR="000C36AE" w:rsidRPr="004671B8" w:rsidRDefault="00FD499E" w:rsidP="000C36AE">
            <w:pPr>
              <w:pStyle w:val="vgutTableText"/>
            </w:pPr>
            <w:r w:rsidRPr="00FD499E">
              <w:t>Итоговая оценка</w:t>
            </w:r>
          </w:p>
        </w:tc>
      </w:tr>
    </w:tbl>
    <w:p w14:paraId="311F2D7F" w14:textId="77777777" w:rsidR="00710576" w:rsidRPr="00004079" w:rsidRDefault="00710576" w:rsidP="00710576">
      <w:pPr>
        <w:rPr>
          <w:highlight w:val="yellow"/>
        </w:rPr>
      </w:pPr>
    </w:p>
    <w:p w14:paraId="09127949" w14:textId="77777777" w:rsidR="000E06F3" w:rsidRPr="00004079" w:rsidRDefault="000E06F3">
      <w:pPr>
        <w:spacing w:before="0" w:after="200" w:line="276" w:lineRule="auto"/>
        <w:ind w:firstLine="0"/>
        <w:contextualSpacing w:val="0"/>
        <w:jc w:val="left"/>
        <w:rPr>
          <w:rFonts w:eastAsiaTheme="majorEastAsia" w:cs="Times New Roman"/>
          <w:b/>
          <w:bCs/>
          <w:noProof/>
          <w:szCs w:val="36"/>
          <w:highlight w:val="yellow"/>
        </w:rPr>
      </w:pPr>
      <w:r w:rsidRPr="00004079">
        <w:rPr>
          <w:highlight w:val="yellow"/>
        </w:rPr>
        <w:br w:type="page"/>
      </w:r>
    </w:p>
    <w:p w14:paraId="7E2B9E48" w14:textId="2D630905" w:rsidR="008F6FA6" w:rsidRPr="00FD499E" w:rsidRDefault="008F6FA6" w:rsidP="008F6FA6">
      <w:pPr>
        <w:pStyle w:val="1"/>
      </w:pPr>
      <w:bookmarkStart w:id="31" w:name="_Toc181198628"/>
      <w:r w:rsidRPr="00FD499E">
        <w:lastRenderedPageBreak/>
        <w:t>Требования к документированию</w:t>
      </w:r>
      <w:bookmarkEnd w:id="2"/>
      <w:bookmarkEnd w:id="3"/>
      <w:bookmarkEnd w:id="31"/>
    </w:p>
    <w:p w14:paraId="6C02B398" w14:textId="77777777" w:rsidR="00710576" w:rsidRPr="00FD499E" w:rsidRDefault="00710576" w:rsidP="00710576">
      <w:r w:rsidRPr="00FD499E">
        <w:t xml:space="preserve">Состав программной документации включает: </w:t>
      </w:r>
    </w:p>
    <w:p w14:paraId="3EB0AC67" w14:textId="77777777" w:rsidR="00710576" w:rsidRPr="00FD499E" w:rsidRDefault="00710576" w:rsidP="00710576">
      <w:pPr>
        <w:pStyle w:val="a0"/>
      </w:pPr>
      <w:r w:rsidRPr="00FD499E">
        <w:t>техническое задание;</w:t>
      </w:r>
    </w:p>
    <w:p w14:paraId="7B183DAB" w14:textId="22F45680" w:rsidR="00710576" w:rsidRPr="00FD499E" w:rsidRDefault="00FD499E" w:rsidP="00FD499E">
      <w:pPr>
        <w:pStyle w:val="a0"/>
      </w:pPr>
      <w:r w:rsidRPr="00FD499E">
        <w:t>руководство пользователя</w:t>
      </w:r>
      <w:r w:rsidR="00710576" w:rsidRPr="00FD499E">
        <w:t>.</w:t>
      </w:r>
    </w:p>
    <w:p w14:paraId="4B5DBF2F" w14:textId="667C5B05" w:rsidR="000E06F3" w:rsidRPr="00004079" w:rsidRDefault="000E06F3">
      <w:pPr>
        <w:spacing w:before="0" w:after="200" w:line="276" w:lineRule="auto"/>
        <w:ind w:firstLine="0"/>
        <w:contextualSpacing w:val="0"/>
        <w:jc w:val="left"/>
        <w:rPr>
          <w:highlight w:val="yellow"/>
        </w:rPr>
      </w:pPr>
      <w:r w:rsidRPr="00004079">
        <w:rPr>
          <w:highlight w:val="yellow"/>
        </w:rPr>
        <w:br w:type="page"/>
      </w:r>
    </w:p>
    <w:p w14:paraId="4BBCACB3" w14:textId="4E0BA5A5" w:rsidR="000E06F3" w:rsidRPr="003F35F6" w:rsidRDefault="000E06F3" w:rsidP="000E06F3">
      <w:pPr>
        <w:pStyle w:val="1"/>
      </w:pPr>
      <w:bookmarkStart w:id="32" w:name="_Toc181198629"/>
      <w:r w:rsidRPr="003F35F6">
        <w:lastRenderedPageBreak/>
        <w:t>Требования к приемно-сдаточным процедурам</w:t>
      </w:r>
      <w:bookmarkEnd w:id="32"/>
    </w:p>
    <w:p w14:paraId="57364BCD" w14:textId="372C4E2A" w:rsidR="00710576" w:rsidRPr="003F35F6" w:rsidRDefault="00710576" w:rsidP="00710576">
      <w:r w:rsidRPr="003F35F6">
        <w:t>Испытания проводятся комиссией, в лице заказчика, которым является Колледж ФГБОУ ВО «Вятский государственный университет», представленный преподавателе</w:t>
      </w:r>
      <w:r w:rsidR="003F35F6">
        <w:t>м учебной практики УП.03 – Долженковой Марией Львовной.</w:t>
      </w:r>
    </w:p>
    <w:p w14:paraId="5E935FF9" w14:textId="77777777" w:rsidR="00710576" w:rsidRPr="003F35F6" w:rsidRDefault="00710576" w:rsidP="00710576">
      <w:pPr>
        <w:spacing w:before="0"/>
      </w:pPr>
      <w:r w:rsidRPr="003F35F6">
        <w:t>Во время испытаний комиссия проверяет работу программы в соответствии со следующими позициями:  </w:t>
      </w:r>
    </w:p>
    <w:p w14:paraId="56D5C32D" w14:textId="210F7812" w:rsidR="00710576" w:rsidRPr="003F35F6" w:rsidRDefault="00710576" w:rsidP="00710576">
      <w:pPr>
        <w:pStyle w:val="a0"/>
      </w:pPr>
      <w:r w:rsidRPr="003F35F6">
        <w:t>набор функциональных тестов;  </w:t>
      </w:r>
    </w:p>
    <w:p w14:paraId="61AD6884" w14:textId="24948DF3" w:rsidR="00710576" w:rsidRPr="003F35F6" w:rsidRDefault="00710576" w:rsidP="00710576">
      <w:pPr>
        <w:pStyle w:val="a0"/>
      </w:pPr>
      <w:r w:rsidRPr="003F35F6">
        <w:t>корректное функционирование заданных в техническом задании функций;  </w:t>
      </w:r>
    </w:p>
    <w:p w14:paraId="548F819E" w14:textId="627788D4" w:rsidR="00710576" w:rsidRPr="003F35F6" w:rsidRDefault="00710576" w:rsidP="00710576">
      <w:pPr>
        <w:pStyle w:val="a0"/>
      </w:pPr>
      <w:r w:rsidRPr="003F35F6">
        <w:t>возможность функционирования на ПК с указанными минимальными системными требованиями.  </w:t>
      </w:r>
    </w:p>
    <w:p w14:paraId="58074105" w14:textId="2127ED9F" w:rsidR="00710576" w:rsidRPr="003F35F6" w:rsidRDefault="00710576" w:rsidP="003F35F6">
      <w:pPr>
        <w:spacing w:before="0"/>
      </w:pPr>
      <w:r w:rsidRPr="003F35F6">
        <w:t>Комиссии должны быть представлены эксплуатационные документы, разработанная программа и доклад.  </w:t>
      </w:r>
    </w:p>
    <w:sectPr w:rsidR="00710576" w:rsidRPr="003F35F6" w:rsidSect="00306635">
      <w:headerReference w:type="default" r:id="rId15"/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E8296" w14:textId="77777777" w:rsidR="00E91743" w:rsidRDefault="00E91743">
      <w:pPr>
        <w:spacing w:before="0" w:line="240" w:lineRule="auto"/>
      </w:pPr>
      <w:r>
        <w:separator/>
      </w:r>
    </w:p>
  </w:endnote>
  <w:endnote w:type="continuationSeparator" w:id="0">
    <w:p w14:paraId="177B758E" w14:textId="77777777" w:rsidR="00E91743" w:rsidRDefault="00E91743">
      <w:pPr>
        <w:spacing w:before="0" w:line="240" w:lineRule="auto"/>
      </w:pPr>
      <w:r>
        <w:continuationSeparator/>
      </w:r>
    </w:p>
  </w:endnote>
  <w:endnote w:type="continuationNotice" w:id="1">
    <w:p w14:paraId="625DDEF5" w14:textId="77777777" w:rsidR="00E91743" w:rsidRDefault="00E9174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61905" w14:textId="77777777" w:rsidR="00E91743" w:rsidRDefault="00E91743" w:rsidP="00990EAC">
      <w:pPr>
        <w:spacing w:before="0" w:line="240" w:lineRule="auto"/>
      </w:pPr>
      <w:r>
        <w:separator/>
      </w:r>
    </w:p>
  </w:footnote>
  <w:footnote w:type="continuationSeparator" w:id="0">
    <w:p w14:paraId="52EDD002" w14:textId="77777777" w:rsidR="00E91743" w:rsidRDefault="00E91743" w:rsidP="00990EAC">
      <w:pPr>
        <w:spacing w:before="0" w:line="240" w:lineRule="auto"/>
      </w:pPr>
      <w:r>
        <w:continuationSeparator/>
      </w:r>
    </w:p>
  </w:footnote>
  <w:footnote w:type="continuationNotice" w:id="1">
    <w:p w14:paraId="40D8B5BB" w14:textId="77777777" w:rsidR="00E91743" w:rsidRDefault="00E9174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DE6571"/>
    <w:multiLevelType w:val="multilevel"/>
    <w:tmpl w:val="C88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4282C"/>
    <w:multiLevelType w:val="multilevel"/>
    <w:tmpl w:val="B2202484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E43A07"/>
    <w:multiLevelType w:val="multilevel"/>
    <w:tmpl w:val="BE4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A206A"/>
    <w:multiLevelType w:val="multilevel"/>
    <w:tmpl w:val="7CFE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0" w15:restartNumberingAfterBreak="0">
    <w:nsid w:val="2D961177"/>
    <w:multiLevelType w:val="multilevel"/>
    <w:tmpl w:val="6DC0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2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E413BA"/>
    <w:multiLevelType w:val="multilevel"/>
    <w:tmpl w:val="FFC2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BA3610A"/>
    <w:multiLevelType w:val="multilevel"/>
    <w:tmpl w:val="10DC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1297B"/>
    <w:multiLevelType w:val="multilevel"/>
    <w:tmpl w:val="0A36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06A489D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3407F14"/>
    <w:multiLevelType w:val="multilevel"/>
    <w:tmpl w:val="1286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6D43955"/>
    <w:multiLevelType w:val="multilevel"/>
    <w:tmpl w:val="7AC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A88565B"/>
    <w:multiLevelType w:val="hybridMultilevel"/>
    <w:tmpl w:val="C3F66C28"/>
    <w:lvl w:ilvl="0" w:tplc="97FC4C22">
      <w:start w:val="1"/>
      <w:numFmt w:val="decimal"/>
      <w:lvlText w:val="3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1C5174"/>
    <w:multiLevelType w:val="multilevel"/>
    <w:tmpl w:val="06EC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645893"/>
    <w:multiLevelType w:val="multilevel"/>
    <w:tmpl w:val="9C3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A203D6"/>
    <w:multiLevelType w:val="multilevel"/>
    <w:tmpl w:val="D3C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776558184">
    <w:abstractNumId w:val="9"/>
  </w:num>
  <w:num w:numId="2" w16cid:durableId="587228403">
    <w:abstractNumId w:val="0"/>
  </w:num>
  <w:num w:numId="3" w16cid:durableId="384066303">
    <w:abstractNumId w:val="11"/>
  </w:num>
  <w:num w:numId="4" w16cid:durableId="1507134849">
    <w:abstractNumId w:val="5"/>
  </w:num>
  <w:num w:numId="5" w16cid:durableId="1735933578">
    <w:abstractNumId w:val="6"/>
  </w:num>
  <w:num w:numId="6" w16cid:durableId="1047295651">
    <w:abstractNumId w:val="15"/>
  </w:num>
  <w:num w:numId="7" w16cid:durableId="1921212500">
    <w:abstractNumId w:val="18"/>
  </w:num>
  <w:num w:numId="8" w16cid:durableId="1228301045">
    <w:abstractNumId w:val="26"/>
  </w:num>
  <w:num w:numId="9" w16cid:durableId="1261449784">
    <w:abstractNumId w:val="28"/>
  </w:num>
  <w:num w:numId="10" w16cid:durableId="765732515">
    <w:abstractNumId w:val="16"/>
  </w:num>
  <w:num w:numId="11" w16cid:durableId="1242981867">
    <w:abstractNumId w:val="21"/>
  </w:num>
  <w:num w:numId="12" w16cid:durableId="1530529900">
    <w:abstractNumId w:val="33"/>
  </w:num>
  <w:num w:numId="13" w16cid:durableId="1667052147">
    <w:abstractNumId w:val="12"/>
  </w:num>
  <w:num w:numId="14" w16cid:durableId="1122532062">
    <w:abstractNumId w:val="14"/>
  </w:num>
  <w:num w:numId="15" w16cid:durableId="1317957245">
    <w:abstractNumId w:val="8"/>
  </w:num>
  <w:num w:numId="16" w16cid:durableId="701126832">
    <w:abstractNumId w:val="30"/>
  </w:num>
  <w:num w:numId="17" w16cid:durableId="1088773258">
    <w:abstractNumId w:val="24"/>
  </w:num>
  <w:num w:numId="18" w16cid:durableId="259341147">
    <w:abstractNumId w:val="7"/>
  </w:num>
  <w:num w:numId="19" w16cid:durableId="257638110">
    <w:abstractNumId w:val="13"/>
  </w:num>
  <w:num w:numId="20" w16cid:durableId="771323037">
    <w:abstractNumId w:val="22"/>
  </w:num>
  <w:num w:numId="21" w16cid:durableId="472714918">
    <w:abstractNumId w:val="27"/>
  </w:num>
  <w:num w:numId="22" w16cid:durableId="703605074">
    <w:abstractNumId w:val="2"/>
  </w:num>
  <w:num w:numId="23" w16cid:durableId="777725182">
    <w:abstractNumId w:val="17"/>
  </w:num>
  <w:num w:numId="24" w16cid:durableId="799617931">
    <w:abstractNumId w:val="10"/>
  </w:num>
  <w:num w:numId="25" w16cid:durableId="2007124835">
    <w:abstractNumId w:val="1"/>
  </w:num>
  <w:num w:numId="26" w16cid:durableId="858734956">
    <w:abstractNumId w:val="29"/>
  </w:num>
  <w:num w:numId="27" w16cid:durableId="1331564718">
    <w:abstractNumId w:val="19"/>
  </w:num>
  <w:num w:numId="28" w16cid:durableId="1014310371">
    <w:abstractNumId w:val="3"/>
  </w:num>
  <w:num w:numId="29" w16cid:durableId="322273121">
    <w:abstractNumId w:val="20"/>
  </w:num>
  <w:num w:numId="30" w16cid:durableId="1762798043">
    <w:abstractNumId w:val="32"/>
  </w:num>
  <w:num w:numId="31" w16cid:durableId="1429765389">
    <w:abstractNumId w:val="6"/>
  </w:num>
  <w:num w:numId="32" w16cid:durableId="243685805">
    <w:abstractNumId w:val="31"/>
  </w:num>
  <w:num w:numId="33" w16cid:durableId="373965979">
    <w:abstractNumId w:val="4"/>
  </w:num>
  <w:num w:numId="34" w16cid:durableId="1464957538">
    <w:abstractNumId w:val="23"/>
  </w:num>
  <w:num w:numId="35" w16cid:durableId="987898754">
    <w:abstractNumId w:val="25"/>
  </w:num>
  <w:num w:numId="36" w16cid:durableId="1435905178">
    <w:abstractNumId w:val="6"/>
  </w:num>
  <w:num w:numId="37" w16cid:durableId="207277344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04079"/>
    <w:rsid w:val="00007688"/>
    <w:rsid w:val="00015480"/>
    <w:rsid w:val="00020144"/>
    <w:rsid w:val="00020C2C"/>
    <w:rsid w:val="00020EB8"/>
    <w:rsid w:val="0002112C"/>
    <w:rsid w:val="00024473"/>
    <w:rsid w:val="00026785"/>
    <w:rsid w:val="0002720A"/>
    <w:rsid w:val="00030CC7"/>
    <w:rsid w:val="00032359"/>
    <w:rsid w:val="00033833"/>
    <w:rsid w:val="00035A26"/>
    <w:rsid w:val="00037B3E"/>
    <w:rsid w:val="00040D1E"/>
    <w:rsid w:val="0004336A"/>
    <w:rsid w:val="00044093"/>
    <w:rsid w:val="00046056"/>
    <w:rsid w:val="00051403"/>
    <w:rsid w:val="0005745E"/>
    <w:rsid w:val="00061F64"/>
    <w:rsid w:val="00066F6D"/>
    <w:rsid w:val="00076A21"/>
    <w:rsid w:val="000771B3"/>
    <w:rsid w:val="00077EE9"/>
    <w:rsid w:val="0008146F"/>
    <w:rsid w:val="000829D9"/>
    <w:rsid w:val="00082A58"/>
    <w:rsid w:val="00090003"/>
    <w:rsid w:val="000921A4"/>
    <w:rsid w:val="000934BA"/>
    <w:rsid w:val="00094729"/>
    <w:rsid w:val="00096EC7"/>
    <w:rsid w:val="000A022B"/>
    <w:rsid w:val="000A2AFC"/>
    <w:rsid w:val="000A537A"/>
    <w:rsid w:val="000A69A5"/>
    <w:rsid w:val="000B1944"/>
    <w:rsid w:val="000C0C5D"/>
    <w:rsid w:val="000C2A5F"/>
    <w:rsid w:val="000C36AE"/>
    <w:rsid w:val="000C7B86"/>
    <w:rsid w:val="000C7DE5"/>
    <w:rsid w:val="000D12C7"/>
    <w:rsid w:val="000D3006"/>
    <w:rsid w:val="000D38ED"/>
    <w:rsid w:val="000D3A15"/>
    <w:rsid w:val="000D3E8C"/>
    <w:rsid w:val="000E06F3"/>
    <w:rsid w:val="000E10F3"/>
    <w:rsid w:val="000E6490"/>
    <w:rsid w:val="000E7F6E"/>
    <w:rsid w:val="000F18B7"/>
    <w:rsid w:val="000F6B27"/>
    <w:rsid w:val="001022D2"/>
    <w:rsid w:val="00104146"/>
    <w:rsid w:val="00105DEB"/>
    <w:rsid w:val="00106B06"/>
    <w:rsid w:val="00107C10"/>
    <w:rsid w:val="00111886"/>
    <w:rsid w:val="0011316B"/>
    <w:rsid w:val="001157C8"/>
    <w:rsid w:val="00116230"/>
    <w:rsid w:val="0011660F"/>
    <w:rsid w:val="001216A0"/>
    <w:rsid w:val="001223A9"/>
    <w:rsid w:val="001238DC"/>
    <w:rsid w:val="001275E2"/>
    <w:rsid w:val="00127A5A"/>
    <w:rsid w:val="0013162A"/>
    <w:rsid w:val="0013287A"/>
    <w:rsid w:val="00136DBA"/>
    <w:rsid w:val="00146F30"/>
    <w:rsid w:val="00150617"/>
    <w:rsid w:val="001518D6"/>
    <w:rsid w:val="00153D1E"/>
    <w:rsid w:val="001541DE"/>
    <w:rsid w:val="0015573E"/>
    <w:rsid w:val="00155A8D"/>
    <w:rsid w:val="001574A1"/>
    <w:rsid w:val="0016119C"/>
    <w:rsid w:val="001667A3"/>
    <w:rsid w:val="001673EC"/>
    <w:rsid w:val="00172DBA"/>
    <w:rsid w:val="00175AA9"/>
    <w:rsid w:val="00177770"/>
    <w:rsid w:val="00177B40"/>
    <w:rsid w:val="00186EFA"/>
    <w:rsid w:val="00187126"/>
    <w:rsid w:val="0019044F"/>
    <w:rsid w:val="001907B1"/>
    <w:rsid w:val="0019279B"/>
    <w:rsid w:val="00194E75"/>
    <w:rsid w:val="00196FDE"/>
    <w:rsid w:val="001A12C2"/>
    <w:rsid w:val="001A3104"/>
    <w:rsid w:val="001A50A1"/>
    <w:rsid w:val="001A634A"/>
    <w:rsid w:val="001B065B"/>
    <w:rsid w:val="001B0CED"/>
    <w:rsid w:val="001B0E64"/>
    <w:rsid w:val="001B3C9B"/>
    <w:rsid w:val="001B7597"/>
    <w:rsid w:val="001B794F"/>
    <w:rsid w:val="001C1A43"/>
    <w:rsid w:val="001C34CA"/>
    <w:rsid w:val="001C5BAA"/>
    <w:rsid w:val="001D32B1"/>
    <w:rsid w:val="001D3FB1"/>
    <w:rsid w:val="001E68BD"/>
    <w:rsid w:val="001E7A64"/>
    <w:rsid w:val="001F3341"/>
    <w:rsid w:val="001F3C1A"/>
    <w:rsid w:val="001F5E9C"/>
    <w:rsid w:val="001F61FC"/>
    <w:rsid w:val="00201509"/>
    <w:rsid w:val="00221A41"/>
    <w:rsid w:val="0022207C"/>
    <w:rsid w:val="0023221D"/>
    <w:rsid w:val="00234403"/>
    <w:rsid w:val="00234BD7"/>
    <w:rsid w:val="0023504B"/>
    <w:rsid w:val="00241C37"/>
    <w:rsid w:val="00244671"/>
    <w:rsid w:val="00244AD0"/>
    <w:rsid w:val="0024534C"/>
    <w:rsid w:val="002467B9"/>
    <w:rsid w:val="002469D0"/>
    <w:rsid w:val="002502BF"/>
    <w:rsid w:val="00256697"/>
    <w:rsid w:val="00263185"/>
    <w:rsid w:val="0026423B"/>
    <w:rsid w:val="00267CFD"/>
    <w:rsid w:val="00270C38"/>
    <w:rsid w:val="00273FA7"/>
    <w:rsid w:val="00276CAB"/>
    <w:rsid w:val="00277614"/>
    <w:rsid w:val="00287E94"/>
    <w:rsid w:val="00291567"/>
    <w:rsid w:val="00292B29"/>
    <w:rsid w:val="00293905"/>
    <w:rsid w:val="002952BC"/>
    <w:rsid w:val="00295D9C"/>
    <w:rsid w:val="00296367"/>
    <w:rsid w:val="00296BBF"/>
    <w:rsid w:val="002A514A"/>
    <w:rsid w:val="002A56D9"/>
    <w:rsid w:val="002A56F4"/>
    <w:rsid w:val="002C1982"/>
    <w:rsid w:val="002D354A"/>
    <w:rsid w:val="002D40DE"/>
    <w:rsid w:val="002D5B25"/>
    <w:rsid w:val="002D5ED0"/>
    <w:rsid w:val="002E28E9"/>
    <w:rsid w:val="002E4F09"/>
    <w:rsid w:val="002E7293"/>
    <w:rsid w:val="002F071F"/>
    <w:rsid w:val="002F15DD"/>
    <w:rsid w:val="002F1661"/>
    <w:rsid w:val="00303DC8"/>
    <w:rsid w:val="00305CF6"/>
    <w:rsid w:val="00306635"/>
    <w:rsid w:val="00311E97"/>
    <w:rsid w:val="00312125"/>
    <w:rsid w:val="00312254"/>
    <w:rsid w:val="00312F95"/>
    <w:rsid w:val="00314D38"/>
    <w:rsid w:val="00316615"/>
    <w:rsid w:val="00317BF7"/>
    <w:rsid w:val="00320F6A"/>
    <w:rsid w:val="00323F6E"/>
    <w:rsid w:val="003241D8"/>
    <w:rsid w:val="00326605"/>
    <w:rsid w:val="0033011B"/>
    <w:rsid w:val="00342964"/>
    <w:rsid w:val="00344BE5"/>
    <w:rsid w:val="00347071"/>
    <w:rsid w:val="00347678"/>
    <w:rsid w:val="00347738"/>
    <w:rsid w:val="00350180"/>
    <w:rsid w:val="00351631"/>
    <w:rsid w:val="0035261B"/>
    <w:rsid w:val="00354C5D"/>
    <w:rsid w:val="003552A3"/>
    <w:rsid w:val="00360C9D"/>
    <w:rsid w:val="003635E3"/>
    <w:rsid w:val="003641F9"/>
    <w:rsid w:val="00364740"/>
    <w:rsid w:val="00364D74"/>
    <w:rsid w:val="003651B0"/>
    <w:rsid w:val="00366519"/>
    <w:rsid w:val="00370436"/>
    <w:rsid w:val="003711B3"/>
    <w:rsid w:val="00372C9E"/>
    <w:rsid w:val="00374EF9"/>
    <w:rsid w:val="0037571A"/>
    <w:rsid w:val="00380D25"/>
    <w:rsid w:val="00386F3E"/>
    <w:rsid w:val="00387E10"/>
    <w:rsid w:val="0039087B"/>
    <w:rsid w:val="003908BA"/>
    <w:rsid w:val="00390C92"/>
    <w:rsid w:val="00390EAB"/>
    <w:rsid w:val="003915BE"/>
    <w:rsid w:val="003939A0"/>
    <w:rsid w:val="00393F45"/>
    <w:rsid w:val="00397496"/>
    <w:rsid w:val="003A4E95"/>
    <w:rsid w:val="003A546E"/>
    <w:rsid w:val="003A6337"/>
    <w:rsid w:val="003B17AA"/>
    <w:rsid w:val="003B4DB9"/>
    <w:rsid w:val="003C2810"/>
    <w:rsid w:val="003D060F"/>
    <w:rsid w:val="003D114D"/>
    <w:rsid w:val="003D3E93"/>
    <w:rsid w:val="003D61D2"/>
    <w:rsid w:val="003E0217"/>
    <w:rsid w:val="003E09BF"/>
    <w:rsid w:val="003E1A1B"/>
    <w:rsid w:val="003E22A5"/>
    <w:rsid w:val="003E3B91"/>
    <w:rsid w:val="003E58AE"/>
    <w:rsid w:val="003E6BCD"/>
    <w:rsid w:val="003E72CD"/>
    <w:rsid w:val="003F35F6"/>
    <w:rsid w:val="003F3F0D"/>
    <w:rsid w:val="003F73C7"/>
    <w:rsid w:val="00410843"/>
    <w:rsid w:val="0041094C"/>
    <w:rsid w:val="00412E47"/>
    <w:rsid w:val="00417CE4"/>
    <w:rsid w:val="004243EF"/>
    <w:rsid w:val="004319D4"/>
    <w:rsid w:val="004347A5"/>
    <w:rsid w:val="004359B7"/>
    <w:rsid w:val="00442256"/>
    <w:rsid w:val="00447629"/>
    <w:rsid w:val="00451E07"/>
    <w:rsid w:val="00455936"/>
    <w:rsid w:val="0045599D"/>
    <w:rsid w:val="004605D9"/>
    <w:rsid w:val="004635A7"/>
    <w:rsid w:val="004671B8"/>
    <w:rsid w:val="004677DC"/>
    <w:rsid w:val="0047103D"/>
    <w:rsid w:val="00471FE2"/>
    <w:rsid w:val="00472A19"/>
    <w:rsid w:val="004751C7"/>
    <w:rsid w:val="004755D9"/>
    <w:rsid w:val="00475A10"/>
    <w:rsid w:val="004767CD"/>
    <w:rsid w:val="00476FB3"/>
    <w:rsid w:val="00477484"/>
    <w:rsid w:val="0048416D"/>
    <w:rsid w:val="00496938"/>
    <w:rsid w:val="0049706E"/>
    <w:rsid w:val="004A0E13"/>
    <w:rsid w:val="004A34C3"/>
    <w:rsid w:val="004A70AA"/>
    <w:rsid w:val="004A7A41"/>
    <w:rsid w:val="004B0C8E"/>
    <w:rsid w:val="004B0F88"/>
    <w:rsid w:val="004B2D41"/>
    <w:rsid w:val="004B3C34"/>
    <w:rsid w:val="004B7636"/>
    <w:rsid w:val="004C316A"/>
    <w:rsid w:val="004C5524"/>
    <w:rsid w:val="004C5F8F"/>
    <w:rsid w:val="004C6859"/>
    <w:rsid w:val="004D038B"/>
    <w:rsid w:val="004D041E"/>
    <w:rsid w:val="004D4DE6"/>
    <w:rsid w:val="004D5608"/>
    <w:rsid w:val="004D5C2D"/>
    <w:rsid w:val="004E056B"/>
    <w:rsid w:val="004E0EE3"/>
    <w:rsid w:val="004F17FD"/>
    <w:rsid w:val="004F1A8F"/>
    <w:rsid w:val="004F289B"/>
    <w:rsid w:val="004F3D00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B8C"/>
    <w:rsid w:val="00514CFD"/>
    <w:rsid w:val="00522B60"/>
    <w:rsid w:val="00524056"/>
    <w:rsid w:val="005261CD"/>
    <w:rsid w:val="00530053"/>
    <w:rsid w:val="005319D9"/>
    <w:rsid w:val="00531E80"/>
    <w:rsid w:val="005343A0"/>
    <w:rsid w:val="005343B2"/>
    <w:rsid w:val="00536332"/>
    <w:rsid w:val="005364A3"/>
    <w:rsid w:val="005377FA"/>
    <w:rsid w:val="00541DD4"/>
    <w:rsid w:val="00544617"/>
    <w:rsid w:val="00545C34"/>
    <w:rsid w:val="0055047F"/>
    <w:rsid w:val="005505A9"/>
    <w:rsid w:val="005524E9"/>
    <w:rsid w:val="00554344"/>
    <w:rsid w:val="00555E69"/>
    <w:rsid w:val="00557641"/>
    <w:rsid w:val="0056079D"/>
    <w:rsid w:val="00561F8C"/>
    <w:rsid w:val="0057389A"/>
    <w:rsid w:val="0057406B"/>
    <w:rsid w:val="00574824"/>
    <w:rsid w:val="00576138"/>
    <w:rsid w:val="005764B1"/>
    <w:rsid w:val="0058207D"/>
    <w:rsid w:val="00583827"/>
    <w:rsid w:val="00584E3E"/>
    <w:rsid w:val="00585F85"/>
    <w:rsid w:val="005912F3"/>
    <w:rsid w:val="00592879"/>
    <w:rsid w:val="00593DAF"/>
    <w:rsid w:val="00595331"/>
    <w:rsid w:val="005972E7"/>
    <w:rsid w:val="005A188B"/>
    <w:rsid w:val="005A2668"/>
    <w:rsid w:val="005A4E60"/>
    <w:rsid w:val="005B38F3"/>
    <w:rsid w:val="005B5089"/>
    <w:rsid w:val="005C2564"/>
    <w:rsid w:val="005C3B12"/>
    <w:rsid w:val="005C65CF"/>
    <w:rsid w:val="005C749B"/>
    <w:rsid w:val="005C7EF3"/>
    <w:rsid w:val="005D1D9F"/>
    <w:rsid w:val="005D28BA"/>
    <w:rsid w:val="005D2D59"/>
    <w:rsid w:val="005D4ECA"/>
    <w:rsid w:val="005E1731"/>
    <w:rsid w:val="005E38E8"/>
    <w:rsid w:val="005E439B"/>
    <w:rsid w:val="005E5BCC"/>
    <w:rsid w:val="005E7941"/>
    <w:rsid w:val="005F0877"/>
    <w:rsid w:val="005F0B98"/>
    <w:rsid w:val="005F0BB8"/>
    <w:rsid w:val="005F38F4"/>
    <w:rsid w:val="005F3AA9"/>
    <w:rsid w:val="005F4B5D"/>
    <w:rsid w:val="006007E9"/>
    <w:rsid w:val="006030ED"/>
    <w:rsid w:val="00606C43"/>
    <w:rsid w:val="00613348"/>
    <w:rsid w:val="00614C90"/>
    <w:rsid w:val="00617D1B"/>
    <w:rsid w:val="00620630"/>
    <w:rsid w:val="006252D8"/>
    <w:rsid w:val="0062534D"/>
    <w:rsid w:val="006267F9"/>
    <w:rsid w:val="00627BC1"/>
    <w:rsid w:val="00631582"/>
    <w:rsid w:val="006324C6"/>
    <w:rsid w:val="006343F1"/>
    <w:rsid w:val="00635BBA"/>
    <w:rsid w:val="0063663F"/>
    <w:rsid w:val="00636E3B"/>
    <w:rsid w:val="00642691"/>
    <w:rsid w:val="00642FB9"/>
    <w:rsid w:val="0064397A"/>
    <w:rsid w:val="00645BED"/>
    <w:rsid w:val="0064643E"/>
    <w:rsid w:val="006546E4"/>
    <w:rsid w:val="00660A7B"/>
    <w:rsid w:val="00661775"/>
    <w:rsid w:val="006638C9"/>
    <w:rsid w:val="006652DC"/>
    <w:rsid w:val="006673D6"/>
    <w:rsid w:val="006706E0"/>
    <w:rsid w:val="00671CDE"/>
    <w:rsid w:val="006721C6"/>
    <w:rsid w:val="00692161"/>
    <w:rsid w:val="00693105"/>
    <w:rsid w:val="00694C5E"/>
    <w:rsid w:val="00695763"/>
    <w:rsid w:val="006A3648"/>
    <w:rsid w:val="006A4E6C"/>
    <w:rsid w:val="006A534C"/>
    <w:rsid w:val="006A5DFD"/>
    <w:rsid w:val="006B6D22"/>
    <w:rsid w:val="006C1F2B"/>
    <w:rsid w:val="006C4C80"/>
    <w:rsid w:val="006D1540"/>
    <w:rsid w:val="006D422E"/>
    <w:rsid w:val="006D46A3"/>
    <w:rsid w:val="006E2AEB"/>
    <w:rsid w:val="006E4EA7"/>
    <w:rsid w:val="006E62EB"/>
    <w:rsid w:val="006E7B7F"/>
    <w:rsid w:val="006F512D"/>
    <w:rsid w:val="00701738"/>
    <w:rsid w:val="00702405"/>
    <w:rsid w:val="00706D32"/>
    <w:rsid w:val="00710576"/>
    <w:rsid w:val="0071279D"/>
    <w:rsid w:val="007157E7"/>
    <w:rsid w:val="0071745E"/>
    <w:rsid w:val="00717B43"/>
    <w:rsid w:val="0072009D"/>
    <w:rsid w:val="00723EB9"/>
    <w:rsid w:val="007302D2"/>
    <w:rsid w:val="00733083"/>
    <w:rsid w:val="00736706"/>
    <w:rsid w:val="00740E33"/>
    <w:rsid w:val="00741EC2"/>
    <w:rsid w:val="00742650"/>
    <w:rsid w:val="00743817"/>
    <w:rsid w:val="007445A3"/>
    <w:rsid w:val="00744653"/>
    <w:rsid w:val="00747AA0"/>
    <w:rsid w:val="007522DD"/>
    <w:rsid w:val="00752A6E"/>
    <w:rsid w:val="007630D2"/>
    <w:rsid w:val="007661F7"/>
    <w:rsid w:val="0076691E"/>
    <w:rsid w:val="00770291"/>
    <w:rsid w:val="007703BB"/>
    <w:rsid w:val="00772174"/>
    <w:rsid w:val="00773671"/>
    <w:rsid w:val="00773EC7"/>
    <w:rsid w:val="00775FCB"/>
    <w:rsid w:val="007820ED"/>
    <w:rsid w:val="00792F3B"/>
    <w:rsid w:val="00794EFE"/>
    <w:rsid w:val="0079511F"/>
    <w:rsid w:val="007A0770"/>
    <w:rsid w:val="007A12A1"/>
    <w:rsid w:val="007A3137"/>
    <w:rsid w:val="007A4287"/>
    <w:rsid w:val="007A44EC"/>
    <w:rsid w:val="007A670B"/>
    <w:rsid w:val="007A6C6C"/>
    <w:rsid w:val="007B14BE"/>
    <w:rsid w:val="007B2E9D"/>
    <w:rsid w:val="007B6E95"/>
    <w:rsid w:val="007B79AA"/>
    <w:rsid w:val="007C2693"/>
    <w:rsid w:val="007C5DA6"/>
    <w:rsid w:val="007C62B1"/>
    <w:rsid w:val="007C648D"/>
    <w:rsid w:val="007C6517"/>
    <w:rsid w:val="007C658E"/>
    <w:rsid w:val="007C708B"/>
    <w:rsid w:val="007C7EBD"/>
    <w:rsid w:val="007D189A"/>
    <w:rsid w:val="007D18D6"/>
    <w:rsid w:val="007D45F6"/>
    <w:rsid w:val="007D51A6"/>
    <w:rsid w:val="007E4376"/>
    <w:rsid w:val="007E5055"/>
    <w:rsid w:val="007E7DEB"/>
    <w:rsid w:val="007F4FE2"/>
    <w:rsid w:val="007F6F16"/>
    <w:rsid w:val="007F712A"/>
    <w:rsid w:val="00801271"/>
    <w:rsid w:val="00801482"/>
    <w:rsid w:val="008047D0"/>
    <w:rsid w:val="00806087"/>
    <w:rsid w:val="00810283"/>
    <w:rsid w:val="0081256F"/>
    <w:rsid w:val="0081417D"/>
    <w:rsid w:val="00815163"/>
    <w:rsid w:val="00815197"/>
    <w:rsid w:val="00816AE0"/>
    <w:rsid w:val="00816EF1"/>
    <w:rsid w:val="0081737B"/>
    <w:rsid w:val="008233FB"/>
    <w:rsid w:val="0082377F"/>
    <w:rsid w:val="008239DB"/>
    <w:rsid w:val="00823AFE"/>
    <w:rsid w:val="00831EFE"/>
    <w:rsid w:val="00840B8C"/>
    <w:rsid w:val="008416CF"/>
    <w:rsid w:val="0084418D"/>
    <w:rsid w:val="008470E0"/>
    <w:rsid w:val="00847368"/>
    <w:rsid w:val="00847DEE"/>
    <w:rsid w:val="00851CEE"/>
    <w:rsid w:val="00853022"/>
    <w:rsid w:val="00854593"/>
    <w:rsid w:val="00856459"/>
    <w:rsid w:val="0085706A"/>
    <w:rsid w:val="00860561"/>
    <w:rsid w:val="008607ED"/>
    <w:rsid w:val="00860B07"/>
    <w:rsid w:val="00860B60"/>
    <w:rsid w:val="008642EF"/>
    <w:rsid w:val="00866914"/>
    <w:rsid w:val="00873C68"/>
    <w:rsid w:val="00873FA2"/>
    <w:rsid w:val="008821B6"/>
    <w:rsid w:val="00882795"/>
    <w:rsid w:val="00882B37"/>
    <w:rsid w:val="00885D76"/>
    <w:rsid w:val="00887461"/>
    <w:rsid w:val="008913CD"/>
    <w:rsid w:val="0089192C"/>
    <w:rsid w:val="00895567"/>
    <w:rsid w:val="008A121B"/>
    <w:rsid w:val="008A19F3"/>
    <w:rsid w:val="008A3C7E"/>
    <w:rsid w:val="008A447D"/>
    <w:rsid w:val="008A7235"/>
    <w:rsid w:val="008B1494"/>
    <w:rsid w:val="008B1742"/>
    <w:rsid w:val="008B2FF6"/>
    <w:rsid w:val="008B358C"/>
    <w:rsid w:val="008B3835"/>
    <w:rsid w:val="008B5671"/>
    <w:rsid w:val="008B57AD"/>
    <w:rsid w:val="008C0D47"/>
    <w:rsid w:val="008C2900"/>
    <w:rsid w:val="008C30AA"/>
    <w:rsid w:val="008C3D9C"/>
    <w:rsid w:val="008C6310"/>
    <w:rsid w:val="008C7FE7"/>
    <w:rsid w:val="008D417C"/>
    <w:rsid w:val="008D5505"/>
    <w:rsid w:val="008D6356"/>
    <w:rsid w:val="008E007E"/>
    <w:rsid w:val="008F4105"/>
    <w:rsid w:val="008F656C"/>
    <w:rsid w:val="008F6FA6"/>
    <w:rsid w:val="00907058"/>
    <w:rsid w:val="0090747E"/>
    <w:rsid w:val="009078D1"/>
    <w:rsid w:val="00912AA6"/>
    <w:rsid w:val="009156C9"/>
    <w:rsid w:val="0092285C"/>
    <w:rsid w:val="00922A0E"/>
    <w:rsid w:val="009236FA"/>
    <w:rsid w:val="00930B24"/>
    <w:rsid w:val="00931494"/>
    <w:rsid w:val="00940731"/>
    <w:rsid w:val="00941637"/>
    <w:rsid w:val="00944557"/>
    <w:rsid w:val="00946002"/>
    <w:rsid w:val="00946800"/>
    <w:rsid w:val="00950955"/>
    <w:rsid w:val="0095138C"/>
    <w:rsid w:val="0095256F"/>
    <w:rsid w:val="0095519B"/>
    <w:rsid w:val="00955863"/>
    <w:rsid w:val="00957C73"/>
    <w:rsid w:val="00962BF3"/>
    <w:rsid w:val="0096798D"/>
    <w:rsid w:val="00967B3C"/>
    <w:rsid w:val="00970E98"/>
    <w:rsid w:val="009730DA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448"/>
    <w:rsid w:val="009A1AA4"/>
    <w:rsid w:val="009A1CB3"/>
    <w:rsid w:val="009A70B4"/>
    <w:rsid w:val="009A78AA"/>
    <w:rsid w:val="009A79D1"/>
    <w:rsid w:val="009B0263"/>
    <w:rsid w:val="009B24E7"/>
    <w:rsid w:val="009B7A24"/>
    <w:rsid w:val="009C0287"/>
    <w:rsid w:val="009C04FB"/>
    <w:rsid w:val="009C120D"/>
    <w:rsid w:val="009C15AC"/>
    <w:rsid w:val="009C1E84"/>
    <w:rsid w:val="009C23C0"/>
    <w:rsid w:val="009C2712"/>
    <w:rsid w:val="009C36DE"/>
    <w:rsid w:val="009C5201"/>
    <w:rsid w:val="009C62A8"/>
    <w:rsid w:val="009C6785"/>
    <w:rsid w:val="009C6F12"/>
    <w:rsid w:val="009C7D66"/>
    <w:rsid w:val="009D477E"/>
    <w:rsid w:val="009D483E"/>
    <w:rsid w:val="009D5528"/>
    <w:rsid w:val="009D6117"/>
    <w:rsid w:val="009D69EC"/>
    <w:rsid w:val="009D6F8E"/>
    <w:rsid w:val="009E11B6"/>
    <w:rsid w:val="009E49AC"/>
    <w:rsid w:val="009F1C8A"/>
    <w:rsid w:val="009F59D7"/>
    <w:rsid w:val="00A00224"/>
    <w:rsid w:val="00A01FF4"/>
    <w:rsid w:val="00A0279B"/>
    <w:rsid w:val="00A06116"/>
    <w:rsid w:val="00A11604"/>
    <w:rsid w:val="00A17240"/>
    <w:rsid w:val="00A207C4"/>
    <w:rsid w:val="00A22E7D"/>
    <w:rsid w:val="00A23DAC"/>
    <w:rsid w:val="00A24D5F"/>
    <w:rsid w:val="00A26122"/>
    <w:rsid w:val="00A328A8"/>
    <w:rsid w:val="00A34F8A"/>
    <w:rsid w:val="00A351C0"/>
    <w:rsid w:val="00A3550C"/>
    <w:rsid w:val="00A361B6"/>
    <w:rsid w:val="00A43971"/>
    <w:rsid w:val="00A43D43"/>
    <w:rsid w:val="00A46559"/>
    <w:rsid w:val="00A50020"/>
    <w:rsid w:val="00A50EA5"/>
    <w:rsid w:val="00A51A5D"/>
    <w:rsid w:val="00A5270B"/>
    <w:rsid w:val="00A52CF3"/>
    <w:rsid w:val="00A54F03"/>
    <w:rsid w:val="00A55D3D"/>
    <w:rsid w:val="00A6154E"/>
    <w:rsid w:val="00A6179E"/>
    <w:rsid w:val="00A6195E"/>
    <w:rsid w:val="00A631A3"/>
    <w:rsid w:val="00A63893"/>
    <w:rsid w:val="00A64A7D"/>
    <w:rsid w:val="00A6518F"/>
    <w:rsid w:val="00A66360"/>
    <w:rsid w:val="00A66FCC"/>
    <w:rsid w:val="00A67E0B"/>
    <w:rsid w:val="00A70C76"/>
    <w:rsid w:val="00A73350"/>
    <w:rsid w:val="00A7464D"/>
    <w:rsid w:val="00A74F98"/>
    <w:rsid w:val="00A74FA4"/>
    <w:rsid w:val="00A75EA1"/>
    <w:rsid w:val="00A80780"/>
    <w:rsid w:val="00A82498"/>
    <w:rsid w:val="00A83BF3"/>
    <w:rsid w:val="00A84C13"/>
    <w:rsid w:val="00A9069A"/>
    <w:rsid w:val="00A91942"/>
    <w:rsid w:val="00A92F6A"/>
    <w:rsid w:val="00A93B7E"/>
    <w:rsid w:val="00AA02BF"/>
    <w:rsid w:val="00AA2647"/>
    <w:rsid w:val="00AA487E"/>
    <w:rsid w:val="00AA50F6"/>
    <w:rsid w:val="00AA648E"/>
    <w:rsid w:val="00AB047F"/>
    <w:rsid w:val="00AB276B"/>
    <w:rsid w:val="00AB3153"/>
    <w:rsid w:val="00AB465D"/>
    <w:rsid w:val="00AB7875"/>
    <w:rsid w:val="00AC32AB"/>
    <w:rsid w:val="00AC354C"/>
    <w:rsid w:val="00AC4E4C"/>
    <w:rsid w:val="00AC4F31"/>
    <w:rsid w:val="00AC53A7"/>
    <w:rsid w:val="00AD0740"/>
    <w:rsid w:val="00AD1143"/>
    <w:rsid w:val="00AD1E5B"/>
    <w:rsid w:val="00AD74DC"/>
    <w:rsid w:val="00AE10E0"/>
    <w:rsid w:val="00AE4CE5"/>
    <w:rsid w:val="00AE73C1"/>
    <w:rsid w:val="00AF478D"/>
    <w:rsid w:val="00AF7368"/>
    <w:rsid w:val="00AF7668"/>
    <w:rsid w:val="00B05703"/>
    <w:rsid w:val="00B06B73"/>
    <w:rsid w:val="00B10F64"/>
    <w:rsid w:val="00B125F0"/>
    <w:rsid w:val="00B24F8A"/>
    <w:rsid w:val="00B27F07"/>
    <w:rsid w:val="00B3164A"/>
    <w:rsid w:val="00B3320F"/>
    <w:rsid w:val="00B36C5A"/>
    <w:rsid w:val="00B37E6B"/>
    <w:rsid w:val="00B406B0"/>
    <w:rsid w:val="00B4157D"/>
    <w:rsid w:val="00B426FB"/>
    <w:rsid w:val="00B5374F"/>
    <w:rsid w:val="00B54C31"/>
    <w:rsid w:val="00B62D3F"/>
    <w:rsid w:val="00B63A5B"/>
    <w:rsid w:val="00B6451B"/>
    <w:rsid w:val="00B6574F"/>
    <w:rsid w:val="00B6663A"/>
    <w:rsid w:val="00B70F3A"/>
    <w:rsid w:val="00B7174E"/>
    <w:rsid w:val="00B775B6"/>
    <w:rsid w:val="00B82D1C"/>
    <w:rsid w:val="00B82F27"/>
    <w:rsid w:val="00B83C5A"/>
    <w:rsid w:val="00B84157"/>
    <w:rsid w:val="00BA3D8F"/>
    <w:rsid w:val="00BA6C74"/>
    <w:rsid w:val="00BB0350"/>
    <w:rsid w:val="00BB41FD"/>
    <w:rsid w:val="00BB7AEE"/>
    <w:rsid w:val="00BC17B4"/>
    <w:rsid w:val="00BC1E19"/>
    <w:rsid w:val="00BC283C"/>
    <w:rsid w:val="00BC700E"/>
    <w:rsid w:val="00BD2B75"/>
    <w:rsid w:val="00BD4416"/>
    <w:rsid w:val="00BD442E"/>
    <w:rsid w:val="00BD539B"/>
    <w:rsid w:val="00BD5CC7"/>
    <w:rsid w:val="00BD6EDB"/>
    <w:rsid w:val="00BD738C"/>
    <w:rsid w:val="00BE1813"/>
    <w:rsid w:val="00BE39B8"/>
    <w:rsid w:val="00BE71FF"/>
    <w:rsid w:val="00BE754A"/>
    <w:rsid w:val="00BF0033"/>
    <w:rsid w:val="00BF1718"/>
    <w:rsid w:val="00BF44A4"/>
    <w:rsid w:val="00BF5459"/>
    <w:rsid w:val="00BF69CF"/>
    <w:rsid w:val="00BF7BFF"/>
    <w:rsid w:val="00C00EEE"/>
    <w:rsid w:val="00C035AA"/>
    <w:rsid w:val="00C06F65"/>
    <w:rsid w:val="00C07B65"/>
    <w:rsid w:val="00C105A1"/>
    <w:rsid w:val="00C10B2D"/>
    <w:rsid w:val="00C11D9D"/>
    <w:rsid w:val="00C11E33"/>
    <w:rsid w:val="00C122F9"/>
    <w:rsid w:val="00C157CA"/>
    <w:rsid w:val="00C1672E"/>
    <w:rsid w:val="00C1681F"/>
    <w:rsid w:val="00C17471"/>
    <w:rsid w:val="00C17699"/>
    <w:rsid w:val="00C20705"/>
    <w:rsid w:val="00C2408C"/>
    <w:rsid w:val="00C435ED"/>
    <w:rsid w:val="00C44C8B"/>
    <w:rsid w:val="00C44F52"/>
    <w:rsid w:val="00C51500"/>
    <w:rsid w:val="00C52A0D"/>
    <w:rsid w:val="00C54F79"/>
    <w:rsid w:val="00C55A81"/>
    <w:rsid w:val="00C61DF4"/>
    <w:rsid w:val="00C6209C"/>
    <w:rsid w:val="00C64FBC"/>
    <w:rsid w:val="00C70AD5"/>
    <w:rsid w:val="00C86701"/>
    <w:rsid w:val="00C876FB"/>
    <w:rsid w:val="00C8774D"/>
    <w:rsid w:val="00C92C19"/>
    <w:rsid w:val="00C9376A"/>
    <w:rsid w:val="00C937BD"/>
    <w:rsid w:val="00C93C3A"/>
    <w:rsid w:val="00C96227"/>
    <w:rsid w:val="00CA3112"/>
    <w:rsid w:val="00CA462A"/>
    <w:rsid w:val="00CA46E3"/>
    <w:rsid w:val="00CB117C"/>
    <w:rsid w:val="00CB1422"/>
    <w:rsid w:val="00CB211A"/>
    <w:rsid w:val="00CB3A35"/>
    <w:rsid w:val="00CB637D"/>
    <w:rsid w:val="00CC3B6C"/>
    <w:rsid w:val="00CD1405"/>
    <w:rsid w:val="00CE3A3D"/>
    <w:rsid w:val="00CE6CE2"/>
    <w:rsid w:val="00CE7A30"/>
    <w:rsid w:val="00CE7A85"/>
    <w:rsid w:val="00CE7EA5"/>
    <w:rsid w:val="00CF3B09"/>
    <w:rsid w:val="00CF4EF6"/>
    <w:rsid w:val="00D0476C"/>
    <w:rsid w:val="00D04C5F"/>
    <w:rsid w:val="00D065A6"/>
    <w:rsid w:val="00D1204C"/>
    <w:rsid w:val="00D1695C"/>
    <w:rsid w:val="00D16E5C"/>
    <w:rsid w:val="00D22772"/>
    <w:rsid w:val="00D24A5D"/>
    <w:rsid w:val="00D25161"/>
    <w:rsid w:val="00D25CD9"/>
    <w:rsid w:val="00D26A08"/>
    <w:rsid w:val="00D26D9F"/>
    <w:rsid w:val="00D270A5"/>
    <w:rsid w:val="00D2756B"/>
    <w:rsid w:val="00D3115C"/>
    <w:rsid w:val="00D31A36"/>
    <w:rsid w:val="00D37FCB"/>
    <w:rsid w:val="00D4023D"/>
    <w:rsid w:val="00D4069A"/>
    <w:rsid w:val="00D47940"/>
    <w:rsid w:val="00D54ECC"/>
    <w:rsid w:val="00D56B53"/>
    <w:rsid w:val="00D57D8D"/>
    <w:rsid w:val="00D664C5"/>
    <w:rsid w:val="00D7189D"/>
    <w:rsid w:val="00D730CA"/>
    <w:rsid w:val="00D7373A"/>
    <w:rsid w:val="00D7697C"/>
    <w:rsid w:val="00D76F49"/>
    <w:rsid w:val="00D801DF"/>
    <w:rsid w:val="00D80B87"/>
    <w:rsid w:val="00D85661"/>
    <w:rsid w:val="00D86307"/>
    <w:rsid w:val="00D8678A"/>
    <w:rsid w:val="00D9073F"/>
    <w:rsid w:val="00D94F64"/>
    <w:rsid w:val="00D97443"/>
    <w:rsid w:val="00D97771"/>
    <w:rsid w:val="00D978E4"/>
    <w:rsid w:val="00DA06ED"/>
    <w:rsid w:val="00DA33AC"/>
    <w:rsid w:val="00DA64D0"/>
    <w:rsid w:val="00DA6582"/>
    <w:rsid w:val="00DA7887"/>
    <w:rsid w:val="00DB0DFE"/>
    <w:rsid w:val="00DB3343"/>
    <w:rsid w:val="00DB67CB"/>
    <w:rsid w:val="00DB6C83"/>
    <w:rsid w:val="00DC0590"/>
    <w:rsid w:val="00DC22C2"/>
    <w:rsid w:val="00DC55ED"/>
    <w:rsid w:val="00DC56EC"/>
    <w:rsid w:val="00DC575A"/>
    <w:rsid w:val="00DC5FE1"/>
    <w:rsid w:val="00DD11E8"/>
    <w:rsid w:val="00DD2B98"/>
    <w:rsid w:val="00DD4754"/>
    <w:rsid w:val="00DD5703"/>
    <w:rsid w:val="00DE03C1"/>
    <w:rsid w:val="00DE0FB8"/>
    <w:rsid w:val="00DE18B5"/>
    <w:rsid w:val="00DE41F0"/>
    <w:rsid w:val="00DE6AD7"/>
    <w:rsid w:val="00DE6ED9"/>
    <w:rsid w:val="00DF09F4"/>
    <w:rsid w:val="00DF7A11"/>
    <w:rsid w:val="00E0021E"/>
    <w:rsid w:val="00E02E0B"/>
    <w:rsid w:val="00E0593E"/>
    <w:rsid w:val="00E108D9"/>
    <w:rsid w:val="00E10D5C"/>
    <w:rsid w:val="00E134AB"/>
    <w:rsid w:val="00E208B0"/>
    <w:rsid w:val="00E2526A"/>
    <w:rsid w:val="00E26185"/>
    <w:rsid w:val="00E26720"/>
    <w:rsid w:val="00E27EF7"/>
    <w:rsid w:val="00E337F9"/>
    <w:rsid w:val="00E360B0"/>
    <w:rsid w:val="00E36DF7"/>
    <w:rsid w:val="00E41AEE"/>
    <w:rsid w:val="00E41F3E"/>
    <w:rsid w:val="00E4794F"/>
    <w:rsid w:val="00E508A7"/>
    <w:rsid w:val="00E50F28"/>
    <w:rsid w:val="00E51A6E"/>
    <w:rsid w:val="00E60A44"/>
    <w:rsid w:val="00E61B22"/>
    <w:rsid w:val="00E64ADB"/>
    <w:rsid w:val="00E666EA"/>
    <w:rsid w:val="00E74087"/>
    <w:rsid w:val="00E740D7"/>
    <w:rsid w:val="00E819D6"/>
    <w:rsid w:val="00E819EE"/>
    <w:rsid w:val="00E855B2"/>
    <w:rsid w:val="00E85CEA"/>
    <w:rsid w:val="00E8690C"/>
    <w:rsid w:val="00E91743"/>
    <w:rsid w:val="00E91BB1"/>
    <w:rsid w:val="00E92B1B"/>
    <w:rsid w:val="00E93791"/>
    <w:rsid w:val="00E97C53"/>
    <w:rsid w:val="00EA1527"/>
    <w:rsid w:val="00EA6493"/>
    <w:rsid w:val="00EA70F3"/>
    <w:rsid w:val="00EA7476"/>
    <w:rsid w:val="00EB0651"/>
    <w:rsid w:val="00EB0B1B"/>
    <w:rsid w:val="00EB1963"/>
    <w:rsid w:val="00EB1F89"/>
    <w:rsid w:val="00EB1FC2"/>
    <w:rsid w:val="00EB6A0B"/>
    <w:rsid w:val="00EC14DF"/>
    <w:rsid w:val="00EC1BB9"/>
    <w:rsid w:val="00EC2238"/>
    <w:rsid w:val="00ED3B32"/>
    <w:rsid w:val="00ED4484"/>
    <w:rsid w:val="00ED44B1"/>
    <w:rsid w:val="00ED4D26"/>
    <w:rsid w:val="00ED6B45"/>
    <w:rsid w:val="00ED7346"/>
    <w:rsid w:val="00ED77F3"/>
    <w:rsid w:val="00EE26B0"/>
    <w:rsid w:val="00EE4546"/>
    <w:rsid w:val="00EE45D4"/>
    <w:rsid w:val="00EF1410"/>
    <w:rsid w:val="00EF491E"/>
    <w:rsid w:val="00F001CD"/>
    <w:rsid w:val="00F015B5"/>
    <w:rsid w:val="00F05BB5"/>
    <w:rsid w:val="00F113BF"/>
    <w:rsid w:val="00F14A0F"/>
    <w:rsid w:val="00F15A0A"/>
    <w:rsid w:val="00F20520"/>
    <w:rsid w:val="00F20633"/>
    <w:rsid w:val="00F20ED0"/>
    <w:rsid w:val="00F2337D"/>
    <w:rsid w:val="00F243CC"/>
    <w:rsid w:val="00F25908"/>
    <w:rsid w:val="00F26E37"/>
    <w:rsid w:val="00F32A7C"/>
    <w:rsid w:val="00F34EC4"/>
    <w:rsid w:val="00F374E5"/>
    <w:rsid w:val="00F40083"/>
    <w:rsid w:val="00F4271F"/>
    <w:rsid w:val="00F44924"/>
    <w:rsid w:val="00F501A6"/>
    <w:rsid w:val="00F541DA"/>
    <w:rsid w:val="00F5534E"/>
    <w:rsid w:val="00F6042B"/>
    <w:rsid w:val="00F62A47"/>
    <w:rsid w:val="00F62DCD"/>
    <w:rsid w:val="00F64CB3"/>
    <w:rsid w:val="00F6595F"/>
    <w:rsid w:val="00F73C3C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2EF6"/>
    <w:rsid w:val="00F96726"/>
    <w:rsid w:val="00F975B7"/>
    <w:rsid w:val="00FA0FED"/>
    <w:rsid w:val="00FA3223"/>
    <w:rsid w:val="00FA53A1"/>
    <w:rsid w:val="00FA6956"/>
    <w:rsid w:val="00FA7009"/>
    <w:rsid w:val="00FB0572"/>
    <w:rsid w:val="00FB05EA"/>
    <w:rsid w:val="00FB3B00"/>
    <w:rsid w:val="00FB3DE2"/>
    <w:rsid w:val="00FB67F0"/>
    <w:rsid w:val="00FB7C3E"/>
    <w:rsid w:val="00FC57E9"/>
    <w:rsid w:val="00FC597E"/>
    <w:rsid w:val="00FC6AE0"/>
    <w:rsid w:val="00FD0C4A"/>
    <w:rsid w:val="00FD2680"/>
    <w:rsid w:val="00FD499E"/>
    <w:rsid w:val="00FD4B1C"/>
    <w:rsid w:val="00FD73B1"/>
    <w:rsid w:val="00FE42E3"/>
    <w:rsid w:val="00FE77D9"/>
    <w:rsid w:val="00FF45E4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BA3D8F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styleId="afc">
    <w:name w:val="Unresolved Mention"/>
    <w:basedOn w:val="a2"/>
    <w:uiPriority w:val="99"/>
    <w:semiHidden/>
    <w:unhideWhenUsed/>
    <w:rsid w:val="0041094C"/>
    <w:rPr>
      <w:color w:val="605E5C"/>
      <w:shd w:val="clear" w:color="auto" w:fill="E1DFDD"/>
    </w:rPr>
  </w:style>
  <w:style w:type="character" w:styleId="afd">
    <w:name w:val="Placeholder Text"/>
    <w:basedOn w:val="a2"/>
    <w:uiPriority w:val="99"/>
    <w:semiHidden/>
    <w:rsid w:val="00D26D9F"/>
    <w:rPr>
      <w:color w:val="666666"/>
    </w:rPr>
  </w:style>
  <w:style w:type="character" w:styleId="afe">
    <w:name w:val="FollowedHyperlink"/>
    <w:basedOn w:val="a2"/>
    <w:uiPriority w:val="99"/>
    <w:semiHidden/>
    <w:unhideWhenUsed/>
    <w:rsid w:val="00E108D9"/>
    <w:rPr>
      <w:color w:val="800080" w:themeColor="followedHyperlink"/>
      <w:u w:val="single"/>
    </w:rPr>
  </w:style>
  <w:style w:type="paragraph" w:customStyle="1" w:styleId="whitespace-pre-wrap">
    <w:name w:val="whitespace-pre-wrap"/>
    <w:basedOn w:val="a1"/>
    <w:rsid w:val="0058382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whitespace-normal">
    <w:name w:val="whitespace-normal"/>
    <w:basedOn w:val="a1"/>
    <w:rsid w:val="00583827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paragraph">
    <w:name w:val="paragraph"/>
    <w:basedOn w:val="a1"/>
    <w:rsid w:val="00AC4E4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a2"/>
    <w:rsid w:val="00AC4E4C"/>
  </w:style>
  <w:style w:type="character" w:customStyle="1" w:styleId="eop">
    <w:name w:val="eop"/>
    <w:basedOn w:val="a2"/>
    <w:rsid w:val="00AC4E4C"/>
  </w:style>
  <w:style w:type="paragraph" w:styleId="aff">
    <w:name w:val="Normal (Web)"/>
    <w:basedOn w:val="a1"/>
    <w:uiPriority w:val="99"/>
    <w:semiHidden/>
    <w:unhideWhenUsed/>
    <w:rsid w:val="00CA311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42606A-D74D-4A39-BA81-C3FC4127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162</TotalTime>
  <Pages>20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Виктория Бочкарёва</cp:lastModifiedBy>
  <cp:revision>124</cp:revision>
  <cp:lastPrinted>2025-10-01T09:27:00Z</cp:lastPrinted>
  <dcterms:created xsi:type="dcterms:W3CDTF">2025-09-30T13:01:00Z</dcterms:created>
  <dcterms:modified xsi:type="dcterms:W3CDTF">2025-10-01T09:28:00Z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